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83C" w:rsidRDefault="00487A32" w:rsidP="00922E13">
      <w:r w:rsidRPr="00E802FE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60288" behindDoc="0" locked="0" layoutInCell="1" allowOverlap="1" wp14:anchorId="72908F3D" wp14:editId="2ED40229">
            <wp:simplePos x="0" y="0"/>
            <wp:positionH relativeFrom="margin">
              <wp:align>right</wp:align>
            </wp:positionH>
            <wp:positionV relativeFrom="paragraph">
              <wp:posOffset>-1602879</wp:posOffset>
            </wp:positionV>
            <wp:extent cx="2101479" cy="834887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479" cy="834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02FE"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8D95650" wp14:editId="04D10B51">
            <wp:simplePos x="0" y="0"/>
            <wp:positionH relativeFrom="margin">
              <wp:align>left</wp:align>
            </wp:positionH>
            <wp:positionV relativeFrom="paragraph">
              <wp:posOffset>-1516379</wp:posOffset>
            </wp:positionV>
            <wp:extent cx="2115047" cy="59468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047" cy="59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5C56" w:rsidRPr="00B47626" w:rsidRDefault="009A22FB" w:rsidP="00FE6724">
      <w:pPr>
        <w:spacing w:after="120"/>
      </w:pPr>
      <w:sdt>
        <w:sdtPr>
          <w:id w:val="278692720"/>
          <w:placeholder>
            <w:docPart w:val="DE236E5C734D4E469FA789FAD8BA02DB"/>
          </w:placeholder>
          <w:text/>
        </w:sdtPr>
        <w:sdtEndPr/>
        <w:sdtContent>
          <w:r w:rsidR="00E37B37">
            <w:t xml:space="preserve">Bericht </w:t>
          </w:r>
          <w:r w:rsidR="00312B65">
            <w:t>Fachmodul Bachelorarbeit</w:t>
          </w:r>
        </w:sdtContent>
      </w:sdt>
    </w:p>
    <w:bookmarkStart w:id="0" w:name="TitelDok"/>
    <w:p w:rsidR="0081783C" w:rsidRPr="00661477" w:rsidRDefault="009A22FB" w:rsidP="00BE058B">
      <w:pPr>
        <w:pStyle w:val="Titel"/>
        <w:pBdr>
          <w:top w:val="single" w:sz="4" w:space="16" w:color="73136C"/>
          <w:bottom w:val="single" w:sz="4" w:space="16" w:color="73136C"/>
        </w:pBdr>
        <w:rPr>
          <w:color w:val="002060"/>
        </w:rPr>
      </w:pPr>
      <w:sdt>
        <w:sdtPr>
          <w:rPr>
            <w:color w:val="002060"/>
          </w:rPr>
          <w:id w:val="1450052209"/>
          <w:placeholder>
            <w:docPart w:val="DE236E5C734D4E469FA789FAD8BA02DB"/>
          </w:placeholder>
        </w:sdtPr>
        <w:sdtEndPr/>
        <w:sdtContent>
          <w:r w:rsidR="00AD4EBE" w:rsidRPr="00661477">
            <w:rPr>
              <w:color w:val="002060"/>
            </w:rPr>
            <w:fldChar w:fldCharType="begin"/>
          </w:r>
          <w:r w:rsidR="00AD4EBE" w:rsidRPr="00661477">
            <w:rPr>
              <w:color w:val="002060"/>
            </w:rPr>
            <w:instrText xml:space="preserve"> FILLIN  "Titel Dokument"  \* MERGEFORMAT </w:instrText>
          </w:r>
          <w:r w:rsidR="00AD4EBE" w:rsidRPr="00661477">
            <w:rPr>
              <w:color w:val="002060"/>
            </w:rPr>
            <w:fldChar w:fldCharType="separate"/>
          </w:r>
          <w:r w:rsidR="0060185E" w:rsidRPr="00661477">
            <w:rPr>
              <w:color w:val="002060"/>
            </w:rPr>
            <w:t xml:space="preserve">Aufbau </w:t>
          </w:r>
          <w:r w:rsidR="00862A04" w:rsidRPr="00661477">
            <w:rPr>
              <w:color w:val="002060"/>
            </w:rPr>
            <w:t>von einem</w:t>
          </w:r>
          <w:r w:rsidR="0060185E" w:rsidRPr="00661477">
            <w:rPr>
              <w:color w:val="002060"/>
            </w:rPr>
            <w:t xml:space="preserve"> Datawarehouse</w:t>
          </w:r>
          <w:r w:rsidR="00AD4EBE" w:rsidRPr="00661477">
            <w:rPr>
              <w:color w:val="002060"/>
            </w:rPr>
            <w:fldChar w:fldCharType="end"/>
          </w:r>
        </w:sdtContent>
      </w:sdt>
      <w:bookmarkEnd w:id="0"/>
    </w:p>
    <w:p w:rsidR="00BB68C8" w:rsidRDefault="008917A0" w:rsidP="00BB68C8">
      <w:pPr>
        <w:autoSpaceDE w:val="0"/>
        <w:autoSpaceDN w:val="0"/>
        <w:adjustRightInd w:val="0"/>
        <w:spacing w:before="48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Version</w:t>
      </w:r>
      <w:r w:rsidR="00BB68C8">
        <w:rPr>
          <w:rFonts w:ascii="Calibri" w:hAnsi="Calibri" w:cs="Calibri"/>
          <w:sz w:val="24"/>
        </w:rPr>
        <w:t>:</w:t>
      </w:r>
      <w:r w:rsidR="00BB68C8">
        <w:rPr>
          <w:rFonts w:ascii="Calibri" w:hAnsi="Calibri" w:cs="Calibri"/>
          <w:sz w:val="24"/>
        </w:rPr>
        <w:tab/>
      </w:r>
      <w:r w:rsidR="00BB68C8">
        <w:rPr>
          <w:rFonts w:ascii="Calibri" w:hAnsi="Calibri" w:cs="Calibri"/>
          <w:sz w:val="24"/>
        </w:rPr>
        <w:tab/>
      </w:r>
      <w:bookmarkStart w:id="1" w:name="Version"/>
      <w:sdt>
        <w:sdtPr>
          <w:rPr>
            <w:rFonts w:ascii="Calibri" w:hAnsi="Calibri" w:cs="Calibri"/>
            <w:sz w:val="24"/>
          </w:rPr>
          <w:id w:val="1093140487"/>
          <w:placeholder>
            <w:docPart w:val="DE236E5C734D4E469FA789FAD8BA02DB"/>
          </w:placeholder>
        </w:sdtPr>
        <w:sdtEndPr/>
        <w:sdtContent>
          <w:r w:rsidR="00B7502E">
            <w:rPr>
              <w:rFonts w:ascii="Calibri" w:hAnsi="Calibri" w:cs="Calibri"/>
              <w:sz w:val="24"/>
            </w:rPr>
            <w:t>00.01</w:t>
          </w:r>
        </w:sdtContent>
      </w:sdt>
      <w:bookmarkEnd w:id="1"/>
    </w:p>
    <w:p w:rsidR="00BB68C8" w:rsidRDefault="00BB68C8" w:rsidP="00BB68C8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Erstellung am: </w:t>
      </w:r>
      <w:r>
        <w:rPr>
          <w:rFonts w:ascii="Calibri" w:hAnsi="Calibri" w:cs="Calibri"/>
          <w:sz w:val="24"/>
        </w:rPr>
        <w:tab/>
      </w:r>
      <w:sdt>
        <w:sdtPr>
          <w:rPr>
            <w:rFonts w:ascii="Calibri" w:hAnsi="Calibri" w:cs="Calibri"/>
            <w:sz w:val="24"/>
          </w:rPr>
          <w:id w:val="496621063"/>
          <w:lock w:val="sdtLocked"/>
          <w:placeholder>
            <w:docPart w:val="76F4F6256D014591BDB7E56C6A10F096"/>
          </w:placeholder>
          <w:date w:fullDate="2017-11-23T00:00:00Z">
            <w:dateFormat w:val="dd.MM.yyyy"/>
            <w:lid w:val="de-CH"/>
            <w:storeMappedDataAs w:val="dateTime"/>
            <w:calendar w:val="gregorian"/>
          </w:date>
        </w:sdtPr>
        <w:sdtEndPr/>
        <w:sdtContent>
          <w:r w:rsidR="00312B65">
            <w:rPr>
              <w:rFonts w:ascii="Calibri" w:hAnsi="Calibri" w:cs="Calibri"/>
              <w:sz w:val="24"/>
            </w:rPr>
            <w:t>23.11.2017</w:t>
          </w:r>
        </w:sdtContent>
      </w:sdt>
    </w:p>
    <w:p w:rsidR="00B16554" w:rsidRDefault="00B16554" w:rsidP="00B16554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Letzte Änderung:</w:t>
      </w:r>
      <w:r>
        <w:rPr>
          <w:rFonts w:ascii="Calibri" w:hAnsi="Calibri" w:cs="Calibri"/>
          <w:sz w:val="24"/>
        </w:rPr>
        <w:tab/>
      </w:r>
      <w:r w:rsidR="00FD60C8">
        <w:rPr>
          <w:rFonts w:ascii="Calibri" w:hAnsi="Calibri" w:cs="Calibri"/>
          <w:sz w:val="24"/>
        </w:rPr>
        <w:fldChar w:fldCharType="begin"/>
      </w:r>
      <w:r w:rsidR="00FD60C8">
        <w:rPr>
          <w:rFonts w:ascii="Calibri" w:hAnsi="Calibri" w:cs="Calibri"/>
          <w:sz w:val="24"/>
        </w:rPr>
        <w:instrText xml:space="preserve"> DATE  \@ "dd.MM.yyyy"  \* MERGEFORMAT </w:instrText>
      </w:r>
      <w:r w:rsidR="00FD60C8">
        <w:rPr>
          <w:rFonts w:ascii="Calibri" w:hAnsi="Calibri" w:cs="Calibri"/>
          <w:sz w:val="24"/>
        </w:rPr>
        <w:fldChar w:fldCharType="separate"/>
      </w:r>
      <w:r w:rsidR="00095C87">
        <w:rPr>
          <w:rFonts w:ascii="Calibri" w:hAnsi="Calibri" w:cs="Calibri"/>
          <w:noProof/>
          <w:sz w:val="24"/>
        </w:rPr>
        <w:t>27.11.2017</w:t>
      </w:r>
      <w:r w:rsidR="00FD60C8">
        <w:rPr>
          <w:rFonts w:ascii="Calibri" w:hAnsi="Calibri" w:cs="Calibri"/>
          <w:sz w:val="24"/>
        </w:rPr>
        <w:fldChar w:fldCharType="end"/>
      </w:r>
    </w:p>
    <w:p w:rsidR="00E33EAB" w:rsidRPr="0060185E" w:rsidRDefault="0060185E" w:rsidP="00463B31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 w:rsidRPr="0060185E">
        <w:rPr>
          <w:rFonts w:ascii="Calibri" w:hAnsi="Calibri" w:cs="Calibri"/>
          <w:sz w:val="24"/>
        </w:rPr>
        <w:t>Studenten</w:t>
      </w:r>
      <w:r w:rsidR="00BB68C8" w:rsidRPr="0060185E">
        <w:rPr>
          <w:rFonts w:ascii="Calibri" w:hAnsi="Calibri" w:cs="Calibri"/>
          <w:sz w:val="24"/>
        </w:rPr>
        <w:t xml:space="preserve">: </w:t>
      </w:r>
      <w:r w:rsidR="00BB68C8" w:rsidRPr="0060185E">
        <w:rPr>
          <w:rFonts w:ascii="Calibri" w:hAnsi="Calibri" w:cs="Calibri"/>
          <w:sz w:val="24"/>
        </w:rPr>
        <w:tab/>
      </w:r>
      <w:r w:rsidR="00BB68C8" w:rsidRPr="0060185E">
        <w:rPr>
          <w:rFonts w:ascii="Calibri" w:hAnsi="Calibri" w:cs="Calibri"/>
          <w:sz w:val="24"/>
        </w:rPr>
        <w:tab/>
      </w:r>
      <w:r w:rsidR="00312B65">
        <w:rPr>
          <w:rFonts w:ascii="Calibri" w:hAnsi="Calibri" w:cs="Calibri"/>
          <w:sz w:val="24"/>
        </w:rPr>
        <w:t>Pascal Schaback, Jasmin Injodikaran, Serdic Christopher</w:t>
      </w:r>
    </w:p>
    <w:p w:rsidR="0060185E" w:rsidRDefault="0060185E" w:rsidP="0060185E">
      <w:pPr>
        <w:autoSpaceDE w:val="0"/>
        <w:autoSpaceDN w:val="0"/>
        <w:adjustRightInd w:val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Schule: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 w:rsidR="00312B65">
        <w:rPr>
          <w:sz w:val="24"/>
        </w:rPr>
        <w:t>NTB Interstaatliche Hochschule für Technik, Buchs</w:t>
      </w:r>
    </w:p>
    <w:p w:rsidR="000478A6" w:rsidRPr="00C80D9C" w:rsidRDefault="0023091E" w:rsidP="00C80D9C">
      <w:pPr>
        <w:autoSpaceDE w:val="0"/>
        <w:autoSpaceDN w:val="0"/>
        <w:adjustRightInd w:val="0"/>
        <w:rPr>
          <w:rFonts w:ascii="Calibri" w:hAnsi="Calibri" w:cs="Calibri"/>
          <w:sz w:val="24"/>
        </w:rPr>
        <w:sectPr w:rsidR="000478A6" w:rsidRPr="00C80D9C" w:rsidSect="00E105FF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139" w:right="794" w:bottom="1588" w:left="1588" w:header="397" w:footer="254" w:gutter="0"/>
          <w:cols w:space="708"/>
          <w:titlePg/>
          <w:docGrid w:linePitch="360"/>
        </w:sectPr>
      </w:pPr>
      <w:r w:rsidRPr="0023091E">
        <w:rPr>
          <w:rFonts w:ascii="Calibri" w:hAnsi="Calibri" w:cs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4501404</wp:posOffset>
                </wp:positionV>
                <wp:extent cx="4572000" cy="21463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91E" w:rsidRPr="00095C87" w:rsidRDefault="0023091E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  <w:lang w:val="fr-CH"/>
                                <w14:textFill>
                                  <w14:noFill/>
                                </w14:textFill>
                              </w:rPr>
                            </w:pPr>
                            <w:r w:rsidRPr="00095C87">
                              <w:rPr>
                                <w:sz w:val="16"/>
                                <w:szCs w:val="16"/>
                                <w:lang w:val="fr-CH"/>
                              </w:rPr>
                              <w:t>Quelle: https://silwoodtechnology.files.wordpress.com/2013/07/istock_000020629363medium_table.jpg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54.45pt;width:5in;height:16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" filled="f" stroked="f">
                <v:textbox>
                  <w:txbxContent>
                    <w:p w:rsidR="0023091E" w:rsidRPr="00095C87" w:rsidRDefault="0023091E">
                      <w:pPr>
                        <w:rPr>
                          <w:color w:val="FFFFFF" w:themeColor="background1"/>
                          <w:sz w:val="16"/>
                          <w:szCs w:val="16"/>
                          <w:lang w:val="fr-CH"/>
                          <w14:textFill>
                            <w14:noFill/>
                          </w14:textFill>
                        </w:rPr>
                      </w:pPr>
                      <w:r w:rsidRPr="00095C87">
                        <w:rPr>
                          <w:sz w:val="16"/>
                          <w:szCs w:val="16"/>
                          <w:lang w:val="fr-CH"/>
                        </w:rPr>
                        <w:t>Quelle: https://silwoodtechnology.files.wordpress.com/2013/07/istock_000020629363medium_table.jpg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421971</wp:posOffset>
            </wp:positionV>
            <wp:extent cx="5526156" cy="4142871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19" cy="4160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270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85E">
        <w:rPr>
          <w:rFonts w:ascii="Calibri" w:hAnsi="Calibri" w:cs="Calibri"/>
          <w:sz w:val="24"/>
        </w:rPr>
        <w:t>Industriepartner:</w:t>
      </w:r>
      <w:r w:rsidR="0060185E">
        <w:rPr>
          <w:rFonts w:ascii="Calibri" w:hAnsi="Calibri" w:cs="Calibri"/>
          <w:sz w:val="24"/>
        </w:rPr>
        <w:tab/>
      </w:r>
      <w:r w:rsidR="00312B65">
        <w:rPr>
          <w:rFonts w:ascii="Calibri" w:hAnsi="Calibri" w:cs="Calibri"/>
          <w:sz w:val="24"/>
        </w:rPr>
        <w:t>Inventx AG, Chur</w:t>
      </w:r>
    </w:p>
    <w:p w:rsidR="006C4E5E" w:rsidRPr="00A34251" w:rsidRDefault="006C4E5E" w:rsidP="00DF4C14">
      <w:pPr>
        <w:pStyle w:val="Linie"/>
        <w:rPr>
          <w:color w:val="002060"/>
        </w:rPr>
      </w:pPr>
      <w:r w:rsidRPr="00A34251">
        <w:rPr>
          <w:color w:val="002060"/>
        </w:rPr>
        <w:lastRenderedPageBreak/>
        <w:t>inhaltsverzeichnis</w:t>
      </w:r>
    </w:p>
    <w:p w:rsidR="00B7502E" w:rsidRDefault="00CF1141" w:rsidP="00095C87">
      <w:pPr>
        <w:pStyle w:val="Verzeichnis1"/>
        <w:rPr>
          <w:rFonts w:eastAsiaTheme="minorEastAsia" w:cstheme="minorBidi"/>
        </w:rPr>
      </w:pPr>
      <w:r>
        <w:rPr>
          <w:rFonts w:ascii="Calibri" w:hAnsi="Calibri" w:cs="Calibri"/>
          <w:b/>
        </w:rPr>
        <w:fldChar w:fldCharType="begin"/>
      </w:r>
      <w:r>
        <w:rPr>
          <w:rFonts w:ascii="Calibri" w:hAnsi="Calibri" w:cs="Calibri"/>
          <w:b/>
        </w:rPr>
        <w:instrText xml:space="preserve"> TOC \o "1-3" \h \z \u </w:instrText>
      </w:r>
      <w:r>
        <w:rPr>
          <w:rFonts w:ascii="Calibri" w:hAnsi="Calibri" w:cs="Calibri"/>
          <w:b/>
        </w:rPr>
        <w:fldChar w:fldCharType="separate"/>
      </w:r>
      <w:hyperlink w:anchor="_Toc384977384" w:history="1">
        <w:r w:rsidR="00B7502E" w:rsidRPr="003C2936">
          <w:rPr>
            <w:rStyle w:val="Hyperlink"/>
          </w:rPr>
          <w:t>1</w:t>
        </w:r>
        <w:r w:rsidR="00B7502E">
          <w:rPr>
            <w:rFonts w:eastAsiaTheme="minorEastAsia" w:cstheme="minorBidi"/>
          </w:rPr>
          <w:tab/>
        </w:r>
        <w:r w:rsidR="00B7502E" w:rsidRPr="003C2936">
          <w:rPr>
            <w:rStyle w:val="Hyperlink"/>
          </w:rPr>
          <w:t>Überschrift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_Toc384977384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9A22FB" w:rsidP="00095C87">
      <w:pPr>
        <w:pStyle w:val="Verzeichnis1"/>
        <w:rPr>
          <w:rFonts w:eastAsiaTheme="minorEastAsia" w:cstheme="minorBidi"/>
        </w:rPr>
      </w:pPr>
      <w:hyperlink w:anchor="_Toc384977385" w:history="1">
        <w:r w:rsidR="00B7502E" w:rsidRPr="003C2936">
          <w:rPr>
            <w:rStyle w:val="Hyperlink"/>
          </w:rPr>
          <w:t>2</w:t>
        </w:r>
        <w:r w:rsidR="00B7502E">
          <w:rPr>
            <w:rFonts w:eastAsiaTheme="minorEastAsia" w:cstheme="minorBidi"/>
          </w:rPr>
          <w:tab/>
        </w:r>
        <w:r w:rsidR="00B7502E" w:rsidRPr="003C2936">
          <w:rPr>
            <w:rStyle w:val="Hyperlink"/>
          </w:rPr>
          <w:t>Überschrift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_Toc384977385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9A22FB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86" w:history="1">
        <w:r w:rsidR="00B7502E" w:rsidRPr="003C2936">
          <w:rPr>
            <w:rStyle w:val="Hyperlink"/>
            <w:noProof/>
          </w:rPr>
          <w:t>2.1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_Toc384977386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87" w:history="1">
        <w:r w:rsidR="00B7502E" w:rsidRPr="003C2936">
          <w:rPr>
            <w:rStyle w:val="Hyperlink"/>
            <w:noProof/>
          </w:rPr>
          <w:t>2.2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_Toc384977387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88" w:history="1">
        <w:r w:rsidR="00B7502E" w:rsidRPr="003C2936">
          <w:rPr>
            <w:rStyle w:val="Hyperlink"/>
            <w:noProof/>
          </w:rPr>
          <w:t>2.2.1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_Toc384977388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89" w:history="1">
        <w:r w:rsidR="00B7502E" w:rsidRPr="003C2936">
          <w:rPr>
            <w:rStyle w:val="Hyperlink"/>
            <w:noProof/>
          </w:rPr>
          <w:t>2.2.2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_Toc384977389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 w:rsidP="00095C87">
      <w:pPr>
        <w:pStyle w:val="Verzeichnis1"/>
        <w:rPr>
          <w:rFonts w:eastAsiaTheme="minorEastAsia" w:cstheme="minorBidi"/>
        </w:rPr>
      </w:pPr>
      <w:hyperlink w:anchor="_Toc384977390" w:history="1">
        <w:r w:rsidR="00B7502E" w:rsidRPr="003C2936">
          <w:rPr>
            <w:rStyle w:val="Hyperlink"/>
          </w:rPr>
          <w:t>3</w:t>
        </w:r>
        <w:r w:rsidR="00B7502E">
          <w:rPr>
            <w:rFonts w:eastAsiaTheme="minorEastAsia" w:cstheme="minorBidi"/>
          </w:rPr>
          <w:tab/>
        </w:r>
        <w:r w:rsidR="00B7502E" w:rsidRPr="003C2936">
          <w:rPr>
            <w:rStyle w:val="Hyperlink"/>
          </w:rPr>
          <w:t>Überschrift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_Toc384977390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9A22FB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1" w:history="1">
        <w:r w:rsidR="00B7502E" w:rsidRPr="003C2936">
          <w:rPr>
            <w:rStyle w:val="Hyperlink"/>
            <w:noProof/>
          </w:rPr>
          <w:t>3.1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_Toc384977391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2" w:history="1">
        <w:r w:rsidR="00B7502E" w:rsidRPr="003C2936">
          <w:rPr>
            <w:rStyle w:val="Hyperlink"/>
            <w:noProof/>
          </w:rPr>
          <w:t>3.1.1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_Toc384977392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3" w:history="1">
        <w:r w:rsidR="00B7502E" w:rsidRPr="003C2936">
          <w:rPr>
            <w:rStyle w:val="Hyperlink"/>
            <w:noProof/>
          </w:rPr>
          <w:t>3.1.2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_Toc384977393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4" w:history="1">
        <w:r w:rsidR="00B7502E" w:rsidRPr="003C2936">
          <w:rPr>
            <w:rStyle w:val="Hyperlink"/>
            <w:noProof/>
          </w:rPr>
          <w:t>3.2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_Toc384977394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 w:rsidP="00095C87">
      <w:pPr>
        <w:pStyle w:val="Verzeichnis1"/>
        <w:rPr>
          <w:rFonts w:eastAsiaTheme="minorEastAsia" w:cstheme="minorBidi"/>
        </w:rPr>
      </w:pPr>
      <w:hyperlink w:anchor="_Toc384977395" w:history="1">
        <w:r w:rsidR="00B7502E" w:rsidRPr="003C2936">
          <w:rPr>
            <w:rStyle w:val="Hyperlink"/>
          </w:rPr>
          <w:t>4</w:t>
        </w:r>
        <w:r w:rsidR="00B7502E">
          <w:rPr>
            <w:rFonts w:eastAsiaTheme="minorEastAsia" w:cstheme="minorBidi"/>
          </w:rPr>
          <w:tab/>
        </w:r>
        <w:r w:rsidR="00B7502E" w:rsidRPr="003C2936">
          <w:rPr>
            <w:rStyle w:val="Hyperlink"/>
          </w:rPr>
          <w:t>Über</w:t>
        </w:r>
        <w:r w:rsidR="00B7502E" w:rsidRPr="003C2936">
          <w:rPr>
            <w:rStyle w:val="Hyperlink"/>
          </w:rPr>
          <w:t>s</w:t>
        </w:r>
        <w:r w:rsidR="00B7502E" w:rsidRPr="003C2936">
          <w:rPr>
            <w:rStyle w:val="Hyperlink"/>
          </w:rPr>
          <w:t>chrift x</w:t>
        </w:r>
        <w:r w:rsidR="00B7502E">
          <w:rPr>
            <w:webHidden/>
          </w:rPr>
          <w:tab/>
        </w:r>
        <w:r w:rsidR="00B7502E">
          <w:rPr>
            <w:webHidden/>
          </w:rPr>
          <w:fldChar w:fldCharType="begin"/>
        </w:r>
        <w:r w:rsidR="00B7502E">
          <w:rPr>
            <w:webHidden/>
          </w:rPr>
          <w:instrText xml:space="preserve"> PAGEREF _Toc384977395 \h </w:instrText>
        </w:r>
        <w:r w:rsidR="00B7502E">
          <w:rPr>
            <w:webHidden/>
          </w:rPr>
        </w:r>
        <w:r w:rsidR="00B7502E">
          <w:rPr>
            <w:webHidden/>
          </w:rPr>
          <w:fldChar w:fldCharType="separate"/>
        </w:r>
        <w:r w:rsidR="0060185E">
          <w:rPr>
            <w:webHidden/>
          </w:rPr>
          <w:t>3</w:t>
        </w:r>
        <w:r w:rsidR="00B7502E">
          <w:rPr>
            <w:webHidden/>
          </w:rPr>
          <w:fldChar w:fldCharType="end"/>
        </w:r>
      </w:hyperlink>
    </w:p>
    <w:p w:rsidR="00B7502E" w:rsidRDefault="009A22FB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6" w:history="1">
        <w:r w:rsidR="00B7502E" w:rsidRPr="003C2936">
          <w:rPr>
            <w:rStyle w:val="Hyperlink"/>
            <w:noProof/>
          </w:rPr>
          <w:t>4.1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_Toc384977396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7" w:history="1">
        <w:r w:rsidR="00B7502E" w:rsidRPr="003C2936">
          <w:rPr>
            <w:rStyle w:val="Hyperlink"/>
            <w:noProof/>
          </w:rPr>
          <w:t>4.1.1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_Toc384977397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3"/>
        <w:rPr>
          <w:rFonts w:asciiTheme="minorHAnsi" w:eastAsiaTheme="minorEastAsia" w:hAnsiTheme="minorHAnsi" w:cstheme="minorBidi"/>
          <w:noProof/>
        </w:rPr>
      </w:pPr>
      <w:hyperlink w:anchor="_Toc384977398" w:history="1">
        <w:r w:rsidR="00B7502E" w:rsidRPr="003C2936">
          <w:rPr>
            <w:rStyle w:val="Hyperlink"/>
            <w:noProof/>
          </w:rPr>
          <w:t>4.1.2</w:t>
        </w:r>
        <w:r w:rsidR="00B7502E">
          <w:rPr>
            <w:rFonts w:asciiTheme="minorHAnsi" w:eastAsiaTheme="minorEastAsia" w:hAnsiTheme="minorHAnsi" w:cstheme="minorBidi"/>
            <w:noProof/>
          </w:rPr>
          <w:tab/>
        </w:r>
        <w:r w:rsidR="00B7502E" w:rsidRPr="003C2936">
          <w:rPr>
            <w:rStyle w:val="Hyperlink"/>
            <w:noProof/>
          </w:rPr>
          <w:t>Überschrift x.x.x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_Toc384977398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B7502E" w:rsidRDefault="009A22FB">
      <w:pPr>
        <w:pStyle w:val="Verzeichnis2"/>
        <w:rPr>
          <w:rFonts w:asciiTheme="minorHAnsi" w:eastAsiaTheme="minorEastAsia" w:hAnsiTheme="minorHAnsi" w:cstheme="minorBidi"/>
          <w:bCs w:val="0"/>
          <w:noProof/>
        </w:rPr>
      </w:pPr>
      <w:hyperlink w:anchor="_Toc384977399" w:history="1">
        <w:r w:rsidR="00B7502E" w:rsidRPr="003C2936">
          <w:rPr>
            <w:rStyle w:val="Hyperlink"/>
            <w:noProof/>
          </w:rPr>
          <w:t>4.2</w:t>
        </w:r>
        <w:r w:rsidR="00B7502E">
          <w:rPr>
            <w:rFonts w:asciiTheme="minorHAnsi" w:eastAsiaTheme="minorEastAsia" w:hAnsiTheme="minorHAnsi" w:cstheme="minorBidi"/>
            <w:bCs w:val="0"/>
            <w:noProof/>
          </w:rPr>
          <w:tab/>
        </w:r>
        <w:r w:rsidR="00B7502E" w:rsidRPr="003C2936">
          <w:rPr>
            <w:rStyle w:val="Hyperlink"/>
            <w:noProof/>
          </w:rPr>
          <w:t>Überschrift x.x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_Toc384977399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6C4E5E" w:rsidRDefault="00CF1141">
      <w:r>
        <w:rPr>
          <w:rFonts w:ascii="Calibri" w:hAnsi="Calibri" w:cs="Calibri"/>
          <w:b/>
          <w:bCs/>
          <w:noProof/>
          <w:szCs w:val="22"/>
        </w:rPr>
        <w:fldChar w:fldCharType="end"/>
      </w:r>
      <w:r w:rsidR="006C4E5E">
        <w:br w:type="page"/>
      </w:r>
    </w:p>
    <w:p w:rsidR="006C4E5E" w:rsidRPr="00B47626" w:rsidRDefault="00867FC7" w:rsidP="00DF4C14">
      <w:pPr>
        <w:pStyle w:val="Linie"/>
      </w:pPr>
      <w:r w:rsidRPr="00B47626">
        <w:lastRenderedPageBreak/>
        <w:t>Abbildungsverzeichnis</w:t>
      </w:r>
    </w:p>
    <w:p w:rsidR="00B7502E" w:rsidRDefault="00212CBA">
      <w:pPr>
        <w:pStyle w:val="Abbildungsverzeichnis"/>
        <w:rPr>
          <w:rFonts w:eastAsiaTheme="minorEastAsia" w:cstheme="minorBidi"/>
          <w:noProof/>
          <w:szCs w:val="22"/>
        </w:rPr>
      </w:pPr>
      <w:r>
        <w:rPr>
          <w:rFonts w:ascii="Calibri" w:hAnsi="Calibri" w:cs="Calibri"/>
          <w:szCs w:val="22"/>
        </w:rPr>
        <w:fldChar w:fldCharType="begin"/>
      </w:r>
      <w:r>
        <w:rPr>
          <w:rFonts w:ascii="Calibri" w:hAnsi="Calibri" w:cs="Calibri"/>
          <w:szCs w:val="22"/>
        </w:rPr>
        <w:instrText xml:space="preserve"> TOC \h \z \c "Abb." </w:instrText>
      </w:r>
      <w:r>
        <w:rPr>
          <w:rFonts w:ascii="Calibri" w:hAnsi="Calibri" w:cs="Calibri"/>
          <w:szCs w:val="22"/>
        </w:rPr>
        <w:fldChar w:fldCharType="separate"/>
      </w:r>
      <w:hyperlink w:anchor="_Toc384977400" w:history="1">
        <w:r w:rsidR="00B7502E" w:rsidRPr="00A40D0E">
          <w:rPr>
            <w:rStyle w:val="Hyperlink"/>
            <w:rFonts w:cstheme="minorHAnsi"/>
            <w:noProof/>
          </w:rPr>
          <w:t>Abb. 1: Schematische Darstellung Abbildung 1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_Toc384977400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867FC7" w:rsidRPr="00B47626" w:rsidRDefault="00212CBA" w:rsidP="00DF4C14">
      <w:pPr>
        <w:pStyle w:val="Linie"/>
      </w:pPr>
      <w:r>
        <w:fldChar w:fldCharType="end"/>
      </w:r>
      <w:r w:rsidR="00E06D41" w:rsidRPr="00B47626">
        <w:t>Tabellenverzeichnis</w:t>
      </w:r>
    </w:p>
    <w:p w:rsidR="00B7502E" w:rsidRDefault="00EA6DEA">
      <w:pPr>
        <w:pStyle w:val="Abbildungsverzeichnis"/>
        <w:rPr>
          <w:rFonts w:eastAsiaTheme="minorEastAsia" w:cstheme="minorBidi"/>
          <w:noProof/>
          <w:szCs w:val="22"/>
        </w:rPr>
      </w:pPr>
      <w:r>
        <w:rPr>
          <w:rFonts w:ascii="Calibri" w:hAnsi="Calibri" w:cs="Calibri"/>
          <w:szCs w:val="22"/>
        </w:rPr>
        <w:fldChar w:fldCharType="begin"/>
      </w:r>
      <w:r>
        <w:rPr>
          <w:rFonts w:ascii="Calibri" w:hAnsi="Calibri" w:cs="Calibri"/>
          <w:szCs w:val="22"/>
        </w:rPr>
        <w:instrText xml:space="preserve"> TOC \h \z \c "Tab." </w:instrText>
      </w:r>
      <w:r>
        <w:rPr>
          <w:rFonts w:ascii="Calibri" w:hAnsi="Calibri" w:cs="Calibri"/>
          <w:szCs w:val="22"/>
        </w:rPr>
        <w:fldChar w:fldCharType="separate"/>
      </w:r>
      <w:hyperlink w:anchor="_Toc384977401" w:history="1">
        <w:r w:rsidR="00B7502E" w:rsidRPr="00FF2DCF">
          <w:rPr>
            <w:rStyle w:val="Hyperlink"/>
            <w:rFonts w:cstheme="minorHAnsi"/>
            <w:noProof/>
          </w:rPr>
          <w:t>Tab. 1: Zusammenfassung Tabelle 1</w:t>
        </w:r>
        <w:r w:rsidR="00B7502E">
          <w:rPr>
            <w:noProof/>
            <w:webHidden/>
          </w:rPr>
          <w:tab/>
        </w:r>
        <w:r w:rsidR="00B7502E">
          <w:rPr>
            <w:noProof/>
            <w:webHidden/>
          </w:rPr>
          <w:fldChar w:fldCharType="begin"/>
        </w:r>
        <w:r w:rsidR="00B7502E">
          <w:rPr>
            <w:noProof/>
            <w:webHidden/>
          </w:rPr>
          <w:instrText xml:space="preserve"> PAGEREF _Toc384977401 \h </w:instrText>
        </w:r>
        <w:r w:rsidR="00B7502E">
          <w:rPr>
            <w:noProof/>
            <w:webHidden/>
          </w:rPr>
        </w:r>
        <w:r w:rsidR="00B7502E">
          <w:rPr>
            <w:noProof/>
            <w:webHidden/>
          </w:rPr>
          <w:fldChar w:fldCharType="separate"/>
        </w:r>
        <w:r w:rsidR="0060185E">
          <w:rPr>
            <w:noProof/>
            <w:webHidden/>
          </w:rPr>
          <w:t>3</w:t>
        </w:r>
        <w:r w:rsidR="00B7502E">
          <w:rPr>
            <w:noProof/>
            <w:webHidden/>
          </w:rPr>
          <w:fldChar w:fldCharType="end"/>
        </w:r>
      </w:hyperlink>
    </w:p>
    <w:p w:rsidR="00AE59AB" w:rsidRPr="00DF4C14" w:rsidRDefault="00EA6DEA" w:rsidP="00DF4C14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fldChar w:fldCharType="end"/>
      </w:r>
      <w:r w:rsidR="00AE59AB">
        <w:br w:type="page"/>
      </w:r>
    </w:p>
    <w:p w:rsidR="00842E6D" w:rsidRDefault="00842E6D" w:rsidP="003A6AA5">
      <w:pPr>
        <w:pStyle w:val="Linie"/>
      </w:pPr>
      <w:r>
        <w:lastRenderedPageBreak/>
        <w:t>änderungskontrolle</w:t>
      </w:r>
    </w:p>
    <w:tbl>
      <w:tblPr>
        <w:tblStyle w:val="InventxTabellenVorlageHoch"/>
        <w:tblW w:w="9498" w:type="dxa"/>
        <w:tblLayout w:type="fixed"/>
        <w:tblLook w:val="04A0" w:firstRow="1" w:lastRow="0" w:firstColumn="1" w:lastColumn="0" w:noHBand="0" w:noVBand="1"/>
      </w:tblPr>
      <w:tblGrid>
        <w:gridCol w:w="1134"/>
        <w:gridCol w:w="1384"/>
        <w:gridCol w:w="1854"/>
        <w:gridCol w:w="3708"/>
        <w:gridCol w:w="1418"/>
      </w:tblGrid>
      <w:tr w:rsidR="00493E12" w:rsidRPr="00B711B9" w:rsidTr="00FF3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  <w:shd w:val="clear" w:color="auto" w:fill="002060"/>
            <w:hideMark/>
          </w:tcPr>
          <w:p w:rsidR="00493E12" w:rsidRPr="00B711B9" w:rsidRDefault="00493E12" w:rsidP="00493E12">
            <w:pPr>
              <w:pStyle w:val="TabellentextTitel"/>
              <w:jc w:val="center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Version</w:t>
            </w:r>
          </w:p>
        </w:tc>
        <w:tc>
          <w:tcPr>
            <w:tcW w:w="1384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Datum</w:t>
            </w:r>
          </w:p>
        </w:tc>
        <w:tc>
          <w:tcPr>
            <w:tcW w:w="1854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Name / Autor</w:t>
            </w:r>
          </w:p>
        </w:tc>
        <w:tc>
          <w:tcPr>
            <w:tcW w:w="3708" w:type="dxa"/>
            <w:shd w:val="clear" w:color="auto" w:fill="002060"/>
            <w:hideMark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Änderungen</w:t>
            </w:r>
          </w:p>
        </w:tc>
        <w:tc>
          <w:tcPr>
            <w:tcW w:w="1418" w:type="dxa"/>
            <w:shd w:val="clear" w:color="auto" w:fill="002060"/>
          </w:tcPr>
          <w:p w:rsidR="00493E12" w:rsidRPr="00B711B9" w:rsidRDefault="00493E12" w:rsidP="0081335E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Status</w:t>
            </w:r>
          </w:p>
        </w:tc>
      </w:tr>
      <w:tr w:rsidR="00493E12" w:rsidRPr="002D7521" w:rsidTr="00D316B2">
        <w:tc>
          <w:tcPr>
            <w:tcW w:w="1134" w:type="dxa"/>
            <w:hideMark/>
          </w:tcPr>
          <w:p w:rsidR="00493E12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88260A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.</w:t>
            </w:r>
            <w:r w:rsidR="0088260A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493E12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sdt>
          <w:sdtPr>
            <w:rPr>
              <w:rFonts w:asciiTheme="minorHAnsi" w:hAnsiTheme="minorHAnsi" w:cstheme="minorHAnsi"/>
              <w:color w:val="505150"/>
              <w:szCs w:val="22"/>
              <w:lang w:val="de-CH"/>
            </w:rPr>
            <w:id w:val="233984638"/>
            <w:placeholder>
              <w:docPart w:val="4725AB5FEC4D49909F7EEC42522B67FC"/>
            </w:placeholder>
            <w:date w:fullDate="2014-04-04T00:00:00Z">
              <w:dateFormat w:val="dd.MM.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1384" w:type="dxa"/>
              </w:tcPr>
              <w:p w:rsidR="00493E12" w:rsidRPr="0088260A" w:rsidRDefault="00312B65" w:rsidP="0081335E">
                <w:pPr>
                  <w:pStyle w:val="Tabellentext"/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</w:pPr>
                <w:r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  <w:t>04.04.2014</w:t>
                </w:r>
              </w:p>
            </w:tc>
          </w:sdtContent>
        </w:sdt>
        <w:tc>
          <w:tcPr>
            <w:tcW w:w="1854" w:type="dxa"/>
          </w:tcPr>
          <w:p w:rsidR="00493E12" w:rsidRPr="0088260A" w:rsidRDefault="00D316B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Vorname Name</w:t>
            </w: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88260A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Draft</w:t>
            </w:r>
          </w:p>
        </w:tc>
      </w:tr>
      <w:tr w:rsidR="00493E12" w:rsidRPr="002D7521" w:rsidTr="00D316B2">
        <w:tc>
          <w:tcPr>
            <w:tcW w:w="1134" w:type="dxa"/>
          </w:tcPr>
          <w:p w:rsidR="00493E12" w:rsidRPr="0088260A" w:rsidRDefault="00493E12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CA372A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493E12" w:rsidRPr="002D7521" w:rsidTr="00D316B2">
        <w:tc>
          <w:tcPr>
            <w:tcW w:w="1134" w:type="dxa"/>
          </w:tcPr>
          <w:p w:rsidR="00493E12" w:rsidRPr="0088260A" w:rsidRDefault="00493E12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493E12" w:rsidRPr="002D7521" w:rsidTr="00D316B2">
        <w:tc>
          <w:tcPr>
            <w:tcW w:w="1134" w:type="dxa"/>
            <w:hideMark/>
          </w:tcPr>
          <w:p w:rsidR="00493E12" w:rsidRPr="0088260A" w:rsidRDefault="00493E12" w:rsidP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493E12" w:rsidRPr="0088260A" w:rsidRDefault="00493E12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2D7521" w:rsidTr="00D316B2">
        <w:tc>
          <w:tcPr>
            <w:tcW w:w="1134" w:type="dxa"/>
          </w:tcPr>
          <w:p w:rsidR="00D3381C" w:rsidRPr="0088260A" w:rsidRDefault="00D3381C" w:rsidP="0081335E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38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854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70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18" w:type="dxa"/>
          </w:tcPr>
          <w:p w:rsidR="00D3381C" w:rsidRPr="0088260A" w:rsidRDefault="00D3381C" w:rsidP="0081335E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</w:tbl>
    <w:p w:rsidR="00842E6D" w:rsidRDefault="00842E6D" w:rsidP="003A6AA5">
      <w:pPr>
        <w:pStyle w:val="Linie"/>
      </w:pPr>
      <w:r>
        <w:t>referenzen</w:t>
      </w:r>
    </w:p>
    <w:tbl>
      <w:tblPr>
        <w:tblStyle w:val="InventxTabellenVorlageHoch"/>
        <w:tblW w:w="9498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152"/>
        <w:gridCol w:w="1400"/>
        <w:gridCol w:w="2268"/>
      </w:tblGrid>
      <w:tr w:rsidR="00D3381C" w:rsidRPr="00B711B9" w:rsidTr="00FF37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jc w:val="center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Ref.</w:t>
            </w:r>
          </w:p>
        </w:tc>
        <w:tc>
          <w:tcPr>
            <w:tcW w:w="3969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Dokument</w:t>
            </w:r>
          </w:p>
        </w:tc>
        <w:tc>
          <w:tcPr>
            <w:tcW w:w="1152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Version</w:t>
            </w:r>
          </w:p>
        </w:tc>
        <w:tc>
          <w:tcPr>
            <w:tcW w:w="1400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Datum</w:t>
            </w:r>
          </w:p>
        </w:tc>
        <w:tc>
          <w:tcPr>
            <w:tcW w:w="2268" w:type="dxa"/>
            <w:shd w:val="clear" w:color="auto" w:fill="002060"/>
            <w:hideMark/>
          </w:tcPr>
          <w:p w:rsidR="00D3381C" w:rsidRPr="00B711B9" w:rsidRDefault="00D3381C">
            <w:pPr>
              <w:pStyle w:val="TabellentextTitel"/>
              <w:rPr>
                <w:rFonts w:asciiTheme="minorHAnsi" w:hAnsiTheme="minorHAnsi" w:cstheme="minorHAnsi"/>
                <w:sz w:val="22"/>
                <w:szCs w:val="22"/>
                <w:lang w:val="de-CH"/>
              </w:rPr>
            </w:pPr>
            <w:r w:rsidRPr="00B711B9">
              <w:rPr>
                <w:rFonts w:asciiTheme="minorHAnsi" w:hAnsiTheme="minorHAnsi" w:cstheme="minorHAnsi"/>
                <w:sz w:val="22"/>
                <w:szCs w:val="22"/>
                <w:lang w:val="de-CH"/>
              </w:rPr>
              <w:t>Eigentümer</w:t>
            </w:r>
          </w:p>
        </w:tc>
      </w:tr>
      <w:tr w:rsidR="00D3381C" w:rsidRPr="000B12F7" w:rsidTr="00505F98">
        <w:tc>
          <w:tcPr>
            <w:tcW w:w="709" w:type="dxa"/>
            <w:hideMark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tc>
          <w:tcPr>
            <w:tcW w:w="3969" w:type="dxa"/>
          </w:tcPr>
          <w:p w:rsidR="00D3381C" w:rsidRPr="0088260A" w:rsidRDefault="006F3A2F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Dokument Name</w:t>
            </w:r>
          </w:p>
        </w:tc>
        <w:tc>
          <w:tcPr>
            <w:tcW w:w="1152" w:type="dxa"/>
            <w:hideMark/>
          </w:tcPr>
          <w:p w:rsidR="00D3381C" w:rsidRPr="0088260A" w:rsidRDefault="0088260A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BE058B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0.</w:t>
            </w:r>
            <w: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0</w:t>
            </w:r>
            <w:r w:rsidR="00BE058B"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1</w:t>
            </w:r>
          </w:p>
        </w:tc>
        <w:tc>
          <w:tcPr>
            <w:tcW w:w="1400" w:type="dxa"/>
            <w:hideMark/>
          </w:tcPr>
          <w:sdt>
            <w:sdtPr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id w:val="2073458645"/>
              <w:placeholder>
                <w:docPart w:val="4725AB5FEC4D49909F7EEC42522B67FC"/>
              </w:placeholder>
              <w:date w:fullDate="2014-04-04T00:00:00Z">
                <w:dateFormat w:val="dd.MM.yyyy"/>
                <w:lid w:val="de-CH"/>
                <w:storeMappedDataAs w:val="dateTime"/>
                <w:calendar w:val="gregorian"/>
              </w:date>
            </w:sdtPr>
            <w:sdtEndPr/>
            <w:sdtContent>
              <w:p w:rsidR="00D3381C" w:rsidRPr="0088260A" w:rsidRDefault="00312B65" w:rsidP="006F3A2F">
                <w:pPr>
                  <w:pStyle w:val="Tabellentext"/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</w:pPr>
                <w:r>
                  <w:rPr>
                    <w:rFonts w:asciiTheme="minorHAnsi" w:hAnsiTheme="minorHAnsi" w:cstheme="minorHAnsi"/>
                    <w:color w:val="505150"/>
                    <w:szCs w:val="22"/>
                    <w:lang w:val="de-CH"/>
                  </w:rPr>
                  <w:t>04.04.2014</w:t>
                </w:r>
              </w:p>
            </w:sdtContent>
          </w:sdt>
        </w:tc>
        <w:tc>
          <w:tcPr>
            <w:tcW w:w="2268" w:type="dxa"/>
          </w:tcPr>
          <w:p w:rsidR="00D3381C" w:rsidRPr="0088260A" w:rsidRDefault="00BE058B" w:rsidP="006F3A2F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  <w:r w:rsidRPr="0088260A"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  <w:t>F+L System AG</w:t>
            </w: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keepNext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  <w:tr w:rsidR="00D3381C" w:rsidRPr="000B12F7" w:rsidTr="00505F98">
        <w:tc>
          <w:tcPr>
            <w:tcW w:w="709" w:type="dxa"/>
          </w:tcPr>
          <w:p w:rsidR="00D3381C" w:rsidRPr="0088260A" w:rsidRDefault="00D3381C">
            <w:pPr>
              <w:pStyle w:val="Tabellentext"/>
              <w:jc w:val="center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3969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152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1400" w:type="dxa"/>
          </w:tcPr>
          <w:p w:rsidR="00D3381C" w:rsidRPr="0088260A" w:rsidRDefault="00D3381C" w:rsidP="006734A8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  <w:tc>
          <w:tcPr>
            <w:tcW w:w="2268" w:type="dxa"/>
          </w:tcPr>
          <w:p w:rsidR="00D3381C" w:rsidRPr="0088260A" w:rsidRDefault="00D3381C">
            <w:pPr>
              <w:pStyle w:val="Tabellentext"/>
              <w:rPr>
                <w:rFonts w:asciiTheme="minorHAnsi" w:hAnsiTheme="minorHAnsi" w:cstheme="minorHAnsi"/>
                <w:color w:val="505150"/>
                <w:szCs w:val="22"/>
                <w:lang w:val="de-CH"/>
              </w:rPr>
            </w:pPr>
          </w:p>
        </w:tc>
      </w:tr>
    </w:tbl>
    <w:p w:rsidR="00E33EAB" w:rsidRDefault="00E33EAB" w:rsidP="00E33EAB">
      <w:pPr>
        <w:tabs>
          <w:tab w:val="left" w:pos="2100"/>
        </w:tabs>
        <w:rPr>
          <w:rFonts w:ascii="Calibri" w:hAnsi="Calibri" w:cs="Calibri"/>
          <w:szCs w:val="22"/>
        </w:rPr>
      </w:pPr>
    </w:p>
    <w:p w:rsidR="00F23346" w:rsidRPr="0088260A" w:rsidRDefault="00F23346" w:rsidP="00F23346">
      <w:pPr>
        <w:rPr>
          <w:rFonts w:ascii="Calibri" w:hAnsi="Calibri" w:cs="Calibri"/>
          <w:color w:val="505150"/>
          <w:szCs w:val="22"/>
        </w:rPr>
        <w:sectPr w:rsidR="00F23346" w:rsidRPr="0088260A" w:rsidSect="004657EE">
          <w:footerReference w:type="default" r:id="rId15"/>
          <w:pgSz w:w="11906" w:h="16838"/>
          <w:pgMar w:top="1956" w:right="794" w:bottom="1588" w:left="1588" w:header="993" w:footer="510" w:gutter="0"/>
          <w:pgNumType w:fmt="upperRoman" w:start="1"/>
          <w:cols w:space="720"/>
        </w:sectPr>
      </w:pPr>
    </w:p>
    <w:p w:rsidR="0064369A" w:rsidRPr="00891F56" w:rsidRDefault="00941810" w:rsidP="007D12A1">
      <w:pPr>
        <w:pStyle w:val="berschrift1"/>
        <w:spacing w:after="240"/>
        <w:ind w:left="431" w:hanging="431"/>
        <w:rPr>
          <w:rFonts w:asciiTheme="minorHAnsi" w:hAnsiTheme="minorHAnsi" w:cstheme="minorHAnsi"/>
        </w:rPr>
      </w:pPr>
      <w:bookmarkStart w:id="2" w:name="_Toc281898712"/>
      <w:bookmarkStart w:id="3" w:name="_Toc384977384"/>
      <w:r w:rsidRPr="00891F56">
        <w:rPr>
          <w:rFonts w:asciiTheme="minorHAnsi" w:hAnsiTheme="minorHAnsi" w:cstheme="minorHAnsi"/>
        </w:rPr>
        <w:lastRenderedPageBreak/>
        <w:t xml:space="preserve">Überschrift </w:t>
      </w:r>
      <w:r w:rsidR="00915AE8" w:rsidRPr="00891F56">
        <w:rPr>
          <w:rFonts w:asciiTheme="minorHAnsi" w:hAnsiTheme="minorHAnsi" w:cstheme="minorHAnsi"/>
        </w:rPr>
        <w:t>x</w:t>
      </w:r>
      <w:bookmarkEnd w:id="2"/>
      <w:bookmarkEnd w:id="3"/>
    </w:p>
    <w:p w:rsidR="003C4DD5" w:rsidRPr="00891F56" w:rsidRDefault="00891F56" w:rsidP="007D12A1">
      <w:pPr>
        <w:spacing w:after="120"/>
        <w:rPr>
          <w:rFonts w:cstheme="minorHAnsi"/>
        </w:rPr>
      </w:pPr>
      <w:r w:rsidRPr="00891F56">
        <w:rPr>
          <w:rFonts w:cstheme="minorHAnsi"/>
        </w:rPr>
        <w:t>Text.</w:t>
      </w:r>
    </w:p>
    <w:p w:rsidR="00891F56" w:rsidRPr="00891F56" w:rsidRDefault="00891F56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bookmarkStart w:id="4" w:name="_Toc281898713"/>
      <w:bookmarkStart w:id="5" w:name="_Toc384977385"/>
      <w:r w:rsidRPr="00891F56">
        <w:rPr>
          <w:rFonts w:asciiTheme="minorHAnsi" w:hAnsiTheme="minorHAnsi" w:cstheme="minorHAnsi"/>
        </w:rPr>
        <w:t>Überschrift x</w:t>
      </w:r>
      <w:bookmarkEnd w:id="4"/>
      <w:bookmarkEnd w:id="5"/>
    </w:p>
    <w:p w:rsidR="00915AE8" w:rsidRPr="00891F56" w:rsidRDefault="00915AE8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6" w:name="_Toc276067437"/>
      <w:bookmarkStart w:id="7" w:name="_Toc281898714"/>
      <w:bookmarkStart w:id="8" w:name="_Toc384977386"/>
      <w:r w:rsidRPr="00891F56">
        <w:rPr>
          <w:rFonts w:asciiTheme="minorHAnsi" w:hAnsiTheme="minorHAnsi" w:cstheme="minorHAnsi"/>
        </w:rPr>
        <w:t>Überschrift x.x</w:t>
      </w:r>
      <w:bookmarkEnd w:id="6"/>
      <w:bookmarkEnd w:id="7"/>
      <w:bookmarkEnd w:id="8"/>
    </w:p>
    <w:p w:rsidR="00915AE8" w:rsidRPr="00891F56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Text.</w:t>
      </w:r>
    </w:p>
    <w:p w:rsidR="00891F56" w:rsidRPr="00891F56" w:rsidRDefault="00891F56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9" w:name="_Toc281898715"/>
      <w:bookmarkStart w:id="10" w:name="_Toc384977387"/>
      <w:r w:rsidRPr="00891F56">
        <w:rPr>
          <w:rFonts w:asciiTheme="minorHAnsi" w:hAnsiTheme="minorHAnsi" w:cstheme="minorHAnsi"/>
        </w:rPr>
        <w:t>Überschrift x.x</w:t>
      </w:r>
      <w:bookmarkEnd w:id="9"/>
      <w:bookmarkEnd w:id="10"/>
    </w:p>
    <w:p w:rsidR="008046AD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046AD" w:rsidRPr="00891F56" w:rsidRDefault="008046AD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1" w:name="_Toc281898716"/>
      <w:bookmarkStart w:id="12" w:name="_Toc384977388"/>
      <w:r w:rsidRPr="00891F56">
        <w:rPr>
          <w:rFonts w:asciiTheme="minorHAnsi" w:hAnsiTheme="minorHAnsi" w:cstheme="minorHAnsi"/>
        </w:rPr>
        <w:t>Überschrift x.x.x</w:t>
      </w:r>
      <w:bookmarkEnd w:id="11"/>
      <w:bookmarkEnd w:id="12"/>
    </w:p>
    <w:p w:rsidR="008046AD" w:rsidRPr="00891F56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Text.</w:t>
      </w:r>
    </w:p>
    <w:p w:rsidR="008046AD" w:rsidRPr="00891F56" w:rsidRDefault="008046AD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3" w:name="_Toc281898717"/>
      <w:bookmarkStart w:id="14" w:name="_Toc384977389"/>
      <w:r w:rsidRPr="00891F56">
        <w:rPr>
          <w:rFonts w:asciiTheme="minorHAnsi" w:hAnsiTheme="minorHAnsi" w:cstheme="minorHAnsi"/>
        </w:rPr>
        <w:t>Überschrift x.x.x</w:t>
      </w:r>
      <w:bookmarkEnd w:id="13"/>
      <w:bookmarkEnd w:id="14"/>
    </w:p>
    <w:p w:rsidR="00891F56" w:rsidRPr="00891F56" w:rsidRDefault="008046AD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891F56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bookmarkStart w:id="15" w:name="_Toc281898718"/>
      <w:bookmarkStart w:id="16" w:name="_Toc384977390"/>
      <w:r w:rsidRPr="00891F56">
        <w:rPr>
          <w:rFonts w:asciiTheme="minorHAnsi" w:hAnsiTheme="minorHAnsi" w:cstheme="minorHAnsi"/>
        </w:rPr>
        <w:t>Überschrift x</w:t>
      </w:r>
      <w:bookmarkEnd w:id="15"/>
      <w:bookmarkEnd w:id="16"/>
    </w:p>
    <w:p w:rsidR="00891F56" w:rsidRDefault="00891F56" w:rsidP="00FE6724">
      <w:pPr>
        <w:autoSpaceDE w:val="0"/>
        <w:autoSpaceDN w:val="0"/>
        <w:adjustRightInd w:val="0"/>
        <w:spacing w:after="120"/>
        <w:rPr>
          <w:rFonts w:cstheme="minorHAnsi"/>
        </w:rPr>
      </w:pPr>
      <w:r w:rsidRPr="00891F56">
        <w:rPr>
          <w:rFonts w:cstheme="minorHAnsi"/>
        </w:rPr>
        <w:t>Text.</w:t>
      </w:r>
    </w:p>
    <w:p w:rsidR="008046AD" w:rsidRPr="008046AD" w:rsidRDefault="008046AD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17" w:name="_Toc281898719"/>
      <w:bookmarkStart w:id="18" w:name="_Toc384977391"/>
      <w:r>
        <w:rPr>
          <w:rFonts w:asciiTheme="minorHAnsi" w:hAnsiTheme="minorHAnsi" w:cstheme="minorHAnsi"/>
        </w:rPr>
        <w:t>Überschrift x.x</w:t>
      </w:r>
      <w:bookmarkEnd w:id="17"/>
      <w:bookmarkEnd w:id="18"/>
    </w:p>
    <w:p w:rsidR="00891F56" w:rsidRPr="00891F56" w:rsidRDefault="00891F56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19" w:name="_Toc281898720"/>
      <w:bookmarkStart w:id="20" w:name="_Toc384977392"/>
      <w:r w:rsidRPr="00891F56">
        <w:rPr>
          <w:rFonts w:asciiTheme="minorHAnsi" w:hAnsiTheme="minorHAnsi" w:cstheme="minorHAnsi"/>
        </w:rPr>
        <w:t>Überschrift x.x.x</w:t>
      </w:r>
      <w:bookmarkEnd w:id="19"/>
      <w:bookmarkEnd w:id="20"/>
    </w:p>
    <w:p w:rsidR="00891F56" w:rsidRP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sym w:font="Wingdings" w:char="F0E0"/>
      </w:r>
      <w:r w:rsidRPr="00891F56">
        <w:rPr>
          <w:rFonts w:asciiTheme="minorHAnsi" w:hAnsiTheme="minorHAnsi" w:cstheme="minorHAnsi"/>
        </w:rPr>
        <w:t>Text.</w:t>
      </w:r>
    </w:p>
    <w:p w:rsidR="00891F56" w:rsidRPr="00891F56" w:rsidRDefault="00A903EA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21" w:name="_Toc281898721"/>
      <w:bookmarkStart w:id="22" w:name="_Toc384977393"/>
      <w:r>
        <w:rPr>
          <w:rFonts w:asciiTheme="minorHAnsi" w:hAnsiTheme="minorHAnsi" w:cstheme="minorHAnsi"/>
        </w:rPr>
        <w:t>Überschrift x.x.x</w:t>
      </w:r>
      <w:bookmarkEnd w:id="21"/>
      <w:bookmarkEnd w:id="22"/>
    </w:p>
    <w:p w:rsidR="00891F56" w:rsidRDefault="00891F56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891F56">
        <w:rPr>
          <w:rFonts w:asciiTheme="minorHAnsi" w:hAnsiTheme="minorHAnsi" w:cstheme="minorHAnsi"/>
        </w:rPr>
        <w:t>Text.</w:t>
      </w:r>
    </w:p>
    <w:p w:rsidR="00891F56" w:rsidRDefault="00A903EA" w:rsidP="007D12A1">
      <w:pPr>
        <w:pStyle w:val="berschrift4"/>
        <w:spacing w:after="120"/>
        <w:ind w:left="1418" w:hanging="862"/>
      </w:pPr>
      <w:r w:rsidRPr="00A903EA">
        <w:t>Überschrift x.x.x.x</w:t>
      </w:r>
    </w:p>
    <w:p w:rsidR="00A903EA" w:rsidRPr="001E4099" w:rsidRDefault="00A903EA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A903EA" w:rsidRDefault="00A903EA" w:rsidP="007D12A1">
      <w:pPr>
        <w:pStyle w:val="berschrift4"/>
        <w:spacing w:after="120"/>
        <w:ind w:left="1418" w:hanging="862"/>
      </w:pPr>
      <w:r>
        <w:t>Überschrift x.x.x.x</w:t>
      </w:r>
    </w:p>
    <w:p w:rsidR="00A903EA" w:rsidRPr="001E4099" w:rsidRDefault="00A903EA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7D12A1" w:rsidRPr="008046AD" w:rsidRDefault="007D12A1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bookmarkStart w:id="23" w:name="_Toc384977394"/>
      <w:r>
        <w:rPr>
          <w:rFonts w:asciiTheme="minorHAnsi" w:hAnsiTheme="minorHAnsi" w:cstheme="minorHAnsi"/>
        </w:rPr>
        <w:t>Überschrift x.x</w:t>
      </w:r>
      <w:bookmarkEnd w:id="23"/>
    </w:p>
    <w:p w:rsidR="007D12A1" w:rsidRPr="001E4099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915AE8" w:rsidRDefault="00095C87" w:rsidP="007D12A1">
      <w:pPr>
        <w:pStyle w:val="berschrift1"/>
        <w:tabs>
          <w:tab w:val="left" w:pos="1230"/>
        </w:tabs>
        <w:spacing w:after="240"/>
        <w:ind w:left="431" w:hanging="43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Dashboard</w:t>
      </w:r>
    </w:p>
    <w:p w:rsidR="007D12A1" w:rsidRPr="007D12A1" w:rsidRDefault="007D12A1" w:rsidP="007D12A1">
      <w:pPr>
        <w:spacing w:after="120"/>
      </w:pPr>
      <w:r>
        <w:t>Text.</w:t>
      </w:r>
    </w:p>
    <w:p w:rsidR="00891F56" w:rsidRDefault="00095C87" w:rsidP="007D12A1">
      <w:pPr>
        <w:pStyle w:val="berschrift2"/>
        <w:spacing w:before="240" w:after="120"/>
        <w:ind w:left="1134" w:hanging="5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Azure Microsoft</w:t>
      </w:r>
    </w:p>
    <w:p w:rsidR="007D12A1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095C87" w:rsidRPr="001E4099" w:rsidRDefault="00095C87" w:rsidP="00095C87">
      <w:pPr>
        <w:pStyle w:val="berschrift2"/>
      </w:pPr>
      <w:r>
        <w:t>IBM Watson Analytics</w:t>
      </w:r>
    </w:p>
    <w:p w:rsidR="007D12A1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</w:p>
    <w:p w:rsidR="00095C87" w:rsidRPr="001E4099" w:rsidRDefault="00095C87" w:rsidP="00095C87">
      <w:pPr>
        <w:pStyle w:val="berschrift2"/>
      </w:pPr>
      <w:r>
        <w:t>Microsoft Power BI Cloud Based</w:t>
      </w:r>
    </w:p>
    <w:p w:rsidR="00891F56" w:rsidRDefault="00891F56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24" w:name="_Toc281898724"/>
      <w:bookmarkStart w:id="25" w:name="_Toc384977397"/>
      <w:r w:rsidRPr="007D12A1">
        <w:rPr>
          <w:rFonts w:asciiTheme="minorHAnsi" w:hAnsiTheme="minorHAnsi" w:cstheme="minorHAnsi"/>
        </w:rPr>
        <w:t>Überschrift x.x.x</w:t>
      </w:r>
      <w:bookmarkEnd w:id="24"/>
      <w:bookmarkEnd w:id="25"/>
    </w:p>
    <w:p w:rsidR="00441392" w:rsidRPr="00441392" w:rsidRDefault="00095C87" w:rsidP="00441392">
      <w:pPr>
        <w:pStyle w:val="berschrift2"/>
      </w:pPr>
      <w:r>
        <w:t xml:space="preserve">Microsoft Power BI Desktop </w:t>
      </w:r>
    </w:p>
    <w:p w:rsidR="00941810" w:rsidRPr="00891F56" w:rsidRDefault="00941810" w:rsidP="00941810">
      <w:pPr>
        <w:rPr>
          <w:rFonts w:cstheme="minorHAnsi"/>
        </w:rPr>
      </w:pPr>
    </w:p>
    <w:p w:rsidR="00915AE8" w:rsidRPr="00891F56" w:rsidRDefault="00915AE8" w:rsidP="001E4099">
      <w:pPr>
        <w:pStyle w:val="Beschriftung"/>
        <w:spacing w:before="240"/>
        <w:jc w:val="center"/>
        <w:rPr>
          <w:rFonts w:cstheme="minorHAnsi"/>
        </w:rPr>
      </w:pPr>
      <w:bookmarkStart w:id="26" w:name="_Toc384977400"/>
      <w:r w:rsidRPr="00891F56">
        <w:rPr>
          <w:rFonts w:cstheme="minorHAnsi"/>
        </w:rPr>
        <w:t xml:space="preserve">Abb. </w:t>
      </w:r>
      <w:r w:rsidR="005C6A85" w:rsidRPr="00891F56">
        <w:rPr>
          <w:rFonts w:cstheme="minorHAnsi"/>
        </w:rPr>
        <w:fldChar w:fldCharType="begin"/>
      </w:r>
      <w:r w:rsidR="005C6A85" w:rsidRPr="00891F56">
        <w:rPr>
          <w:rFonts w:cstheme="minorHAnsi"/>
        </w:rPr>
        <w:instrText xml:space="preserve"> SEQ Abb. \* ARABIC </w:instrText>
      </w:r>
      <w:r w:rsidR="005C6A85" w:rsidRPr="00891F56">
        <w:rPr>
          <w:rFonts w:cstheme="minorHAnsi"/>
        </w:rPr>
        <w:fldChar w:fldCharType="separate"/>
      </w:r>
      <w:r w:rsidR="0060185E">
        <w:rPr>
          <w:rFonts w:cstheme="minorHAnsi"/>
          <w:noProof/>
        </w:rPr>
        <w:t>1</w:t>
      </w:r>
      <w:r w:rsidR="005C6A85" w:rsidRPr="00891F56">
        <w:rPr>
          <w:rFonts w:cstheme="minorHAnsi"/>
          <w:noProof/>
        </w:rPr>
        <w:fldChar w:fldCharType="end"/>
      </w:r>
      <w:r w:rsidRPr="00891F56">
        <w:rPr>
          <w:rFonts w:cstheme="minorHAnsi"/>
        </w:rPr>
        <w:t>: Schematische Darstellung Abbildung 1</w:t>
      </w:r>
      <w:bookmarkEnd w:id="26"/>
    </w:p>
    <w:p w:rsidR="00826C8F" w:rsidRDefault="00826C8F" w:rsidP="001E4099">
      <w:pPr>
        <w:pStyle w:val="Beschriftung"/>
        <w:spacing w:before="240"/>
        <w:jc w:val="center"/>
        <w:rPr>
          <w:rFonts w:cstheme="minorHAnsi"/>
        </w:rPr>
      </w:pPr>
      <w:bookmarkStart w:id="27" w:name="_Toc384977401"/>
      <w:r w:rsidRPr="00891F56">
        <w:rPr>
          <w:rFonts w:cstheme="minorHAnsi"/>
        </w:rPr>
        <w:t xml:space="preserve">Tab. </w:t>
      </w:r>
      <w:r w:rsidR="005C6A85" w:rsidRPr="00891F56">
        <w:rPr>
          <w:rFonts w:cstheme="minorHAnsi"/>
        </w:rPr>
        <w:fldChar w:fldCharType="begin"/>
      </w:r>
      <w:r w:rsidR="005C6A85" w:rsidRPr="00891F56">
        <w:rPr>
          <w:rFonts w:cstheme="minorHAnsi"/>
        </w:rPr>
        <w:instrText xml:space="preserve"> SEQ Tab. \* ARABIC </w:instrText>
      </w:r>
      <w:r w:rsidR="005C6A85" w:rsidRPr="00891F56">
        <w:rPr>
          <w:rFonts w:cstheme="minorHAnsi"/>
        </w:rPr>
        <w:fldChar w:fldCharType="separate"/>
      </w:r>
      <w:r w:rsidR="0060185E">
        <w:rPr>
          <w:rFonts w:cstheme="minorHAnsi"/>
          <w:noProof/>
        </w:rPr>
        <w:t>1</w:t>
      </w:r>
      <w:r w:rsidR="005C6A85" w:rsidRPr="00891F56">
        <w:rPr>
          <w:rFonts w:cstheme="minorHAnsi"/>
          <w:noProof/>
        </w:rPr>
        <w:fldChar w:fldCharType="end"/>
      </w:r>
      <w:r w:rsidRPr="00891F56">
        <w:rPr>
          <w:rFonts w:cstheme="minorHAnsi"/>
        </w:rPr>
        <w:t xml:space="preserve">: Zusammenfassung </w:t>
      </w:r>
      <w:r w:rsidR="00AE59AB" w:rsidRPr="00891F56">
        <w:rPr>
          <w:rFonts w:cstheme="minorHAnsi"/>
        </w:rPr>
        <w:t>Tabelle 1</w:t>
      </w:r>
      <w:bookmarkEnd w:id="27"/>
    </w:p>
    <w:p w:rsidR="007D12A1" w:rsidRPr="007D12A1" w:rsidRDefault="007D12A1" w:rsidP="007D12A1">
      <w:pPr>
        <w:pStyle w:val="berschrift3"/>
        <w:spacing w:after="120"/>
        <w:ind w:left="1276"/>
        <w:rPr>
          <w:rFonts w:asciiTheme="minorHAnsi" w:hAnsiTheme="minorHAnsi" w:cstheme="minorHAnsi"/>
        </w:rPr>
      </w:pPr>
      <w:bookmarkStart w:id="28" w:name="_Toc384977398"/>
      <w:r w:rsidRPr="007D12A1">
        <w:rPr>
          <w:rFonts w:asciiTheme="minorHAnsi" w:hAnsiTheme="minorHAnsi" w:cstheme="minorHAnsi"/>
        </w:rPr>
        <w:t>Überschrift x.x.x</w:t>
      </w:r>
      <w:bookmarkEnd w:id="28"/>
    </w:p>
    <w:p w:rsidR="007D12A1" w:rsidRDefault="00441392" w:rsidP="009A22FB">
      <w:pPr>
        <w:pStyle w:val="berschrift2"/>
      </w:pPr>
      <w:r>
        <w:t>IBM Cognos</w:t>
      </w:r>
    </w:p>
    <w:p w:rsidR="007D12A1" w:rsidRPr="001E4099" w:rsidRDefault="007D12A1" w:rsidP="001E4099">
      <w:pPr>
        <w:pStyle w:val="Std2"/>
        <w:spacing w:after="120"/>
        <w:ind w:left="567"/>
        <w:rPr>
          <w:rFonts w:asciiTheme="minorHAnsi" w:hAnsiTheme="minorHAnsi" w:cstheme="minorHAnsi"/>
        </w:rPr>
      </w:pPr>
      <w:r w:rsidRPr="001E4099">
        <w:rPr>
          <w:rFonts w:asciiTheme="minorHAnsi" w:hAnsiTheme="minorHAnsi" w:cstheme="minorHAnsi"/>
        </w:rPr>
        <w:t>Text.</w:t>
      </w:r>
      <w:bookmarkStart w:id="29" w:name="_GoBack"/>
      <w:bookmarkEnd w:id="29"/>
    </w:p>
    <w:sectPr w:rsidR="007D12A1" w:rsidRPr="001E4099" w:rsidSect="00C20778">
      <w:footerReference w:type="default" r:id="rId16"/>
      <w:pgSz w:w="11906" w:h="16838" w:code="9"/>
      <w:pgMar w:top="2155" w:right="794" w:bottom="1588" w:left="1588" w:header="1135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3AA" w:rsidRDefault="003A53AA" w:rsidP="00E33AD4">
      <w:r>
        <w:separator/>
      </w:r>
    </w:p>
  </w:endnote>
  <w:endnote w:type="continuationSeparator" w:id="0">
    <w:p w:rsidR="003A53AA" w:rsidRDefault="003A53AA" w:rsidP="00E33A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9F" w:rsidRDefault="0064269F">
    <w:pPr>
      <w:pStyle w:val="Fuzeil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43B2473" wp14:editId="5BF21F93">
          <wp:simplePos x="0" y="0"/>
          <wp:positionH relativeFrom="column">
            <wp:posOffset>655320</wp:posOffset>
          </wp:positionH>
          <wp:positionV relativeFrom="paragraph">
            <wp:posOffset>-57785</wp:posOffset>
          </wp:positionV>
          <wp:extent cx="4255200" cy="439200"/>
          <wp:effectExtent l="0" t="0" r="0" b="0"/>
          <wp:wrapThrough wrapText="bothSides">
            <wp:wrapPolygon edited="0">
              <wp:start x="0" y="0"/>
              <wp:lineTo x="0" y="20631"/>
              <wp:lineTo x="21468" y="20631"/>
              <wp:lineTo x="21468" y="0"/>
              <wp:lineTo x="0" y="0"/>
            </wp:wrapPolygon>
          </wp:wrapThrough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ventx_Adres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55200" cy="43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9F" w:rsidRDefault="0064269F" w:rsidP="000478A6">
    <w:pPr>
      <w:pStyle w:val="Fuzeile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3C1" w:rsidRPr="0060185E" w:rsidRDefault="00D6316A" w:rsidP="00CB03C1">
    <w:pPr>
      <w:pStyle w:val="Fuzeile"/>
      <w:rPr>
        <w:rFonts w:ascii="Calibri" w:hAnsi="Calibri" w:cs="Calibri"/>
        <w:sz w:val="17"/>
        <w:szCs w:val="17"/>
        <w:lang w:val="en-GB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Pr="0060185E">
      <w:rPr>
        <w:rFonts w:ascii="Calibri" w:hAnsi="Calibri" w:cs="Calibri"/>
        <w:sz w:val="17"/>
        <w:szCs w:val="17"/>
        <w:lang w:val="en-GB"/>
      </w:rPr>
      <w:instrText xml:space="preserve"> REF Version \h  \* MERGEFORMAT </w:instrText>
    </w:r>
    <w:r w:rsidRPr="00D6316A">
      <w:rPr>
        <w:rFonts w:ascii="Calibri" w:hAnsi="Calibri" w:cs="Calibri"/>
        <w:sz w:val="17"/>
        <w:szCs w:val="17"/>
      </w:rPr>
    </w:r>
    <w:r w:rsidRPr="00D6316A">
      <w:rPr>
        <w:rFonts w:ascii="Calibri" w:hAnsi="Calibri" w:cs="Calibri"/>
        <w:sz w:val="17"/>
        <w:szCs w:val="17"/>
      </w:rPr>
      <w:fldChar w:fldCharType="end"/>
    </w:r>
    <w:r w:rsidR="00CB03C1" w:rsidRPr="00D6316A">
      <w:rPr>
        <w:rFonts w:ascii="Calibri" w:hAnsi="Calibri" w:cs="Calibri"/>
        <w:sz w:val="17"/>
        <w:szCs w:val="17"/>
      </w:rPr>
      <w:fldChar w:fldCharType="begin"/>
    </w:r>
    <w:r w:rsidR="00CB03C1" w:rsidRPr="00D6316A">
      <w:rPr>
        <w:rFonts w:ascii="Calibri" w:hAnsi="Calibri" w:cs="Calibri"/>
        <w:sz w:val="17"/>
        <w:szCs w:val="17"/>
      </w:rPr>
      <w:instrText xml:space="preserve"> DATE   \* MERGEFORMAT </w:instrText>
    </w:r>
    <w:r w:rsidR="00CB03C1" w:rsidRPr="00D6316A">
      <w:rPr>
        <w:rFonts w:ascii="Calibri" w:hAnsi="Calibri" w:cs="Calibri"/>
        <w:sz w:val="17"/>
        <w:szCs w:val="17"/>
      </w:rPr>
      <w:fldChar w:fldCharType="separate"/>
    </w:r>
    <w:r w:rsidR="00095C87">
      <w:rPr>
        <w:rFonts w:ascii="Calibri" w:hAnsi="Calibri" w:cs="Calibri"/>
        <w:noProof/>
        <w:sz w:val="17"/>
        <w:szCs w:val="17"/>
      </w:rPr>
      <w:t>27.11.2017</w:t>
    </w:r>
    <w:r w:rsidR="00CB03C1" w:rsidRPr="00D6316A">
      <w:rPr>
        <w:rFonts w:ascii="Calibri" w:hAnsi="Calibri" w:cs="Calibri"/>
        <w:sz w:val="17"/>
        <w:szCs w:val="17"/>
      </w:rPr>
      <w:fldChar w:fldCharType="end"/>
    </w:r>
    <w:r w:rsidR="00CB03C1" w:rsidRPr="0060185E">
      <w:rPr>
        <w:rFonts w:ascii="Calibri" w:hAnsi="Calibri" w:cs="Calibri"/>
        <w:sz w:val="17"/>
        <w:szCs w:val="17"/>
        <w:lang w:val="en-GB"/>
      </w:rPr>
      <w:tab/>
    </w:r>
    <w:r w:rsidR="00CB03C1" w:rsidRPr="0060185E">
      <w:rPr>
        <w:rFonts w:ascii="Calibri" w:hAnsi="Calibri" w:cs="Calibri"/>
        <w:sz w:val="17"/>
        <w:szCs w:val="17"/>
        <w:lang w:val="en-GB"/>
      </w:rPr>
      <w:tab/>
    </w:r>
    <w:r w:rsidR="00CB03C1" w:rsidRPr="00CB03C1">
      <w:rPr>
        <w:rFonts w:ascii="Calibri" w:hAnsi="Calibri" w:cs="Calibri"/>
        <w:sz w:val="17"/>
        <w:szCs w:val="17"/>
      </w:rPr>
      <w:fldChar w:fldCharType="begin"/>
    </w:r>
    <w:r w:rsidR="00CB03C1" w:rsidRPr="0060185E">
      <w:rPr>
        <w:rFonts w:ascii="Calibri" w:hAnsi="Calibri" w:cs="Calibri"/>
        <w:sz w:val="17"/>
        <w:szCs w:val="17"/>
        <w:lang w:val="en-GB"/>
      </w:rPr>
      <w:instrText>PAGE  \* ROMAN  \* MERGEFORMAT</w:instrText>
    </w:r>
    <w:r w:rsidR="00CB03C1" w:rsidRPr="00CB03C1">
      <w:rPr>
        <w:rFonts w:ascii="Calibri" w:hAnsi="Calibri" w:cs="Calibri"/>
        <w:sz w:val="17"/>
        <w:szCs w:val="17"/>
      </w:rPr>
      <w:fldChar w:fldCharType="separate"/>
    </w:r>
    <w:r w:rsidR="009A22FB" w:rsidRPr="009A22FB">
      <w:rPr>
        <w:rFonts w:ascii="Calibri" w:hAnsi="Calibri" w:cs="Calibri"/>
        <w:noProof/>
        <w:color w:val="686663" w:themeColor="accent1"/>
        <w:sz w:val="17"/>
        <w:szCs w:val="17"/>
        <w:lang w:val="en-GB"/>
      </w:rPr>
      <w:t>III</w:t>
    </w:r>
    <w:r w:rsidR="00CB03C1" w:rsidRPr="00CB03C1">
      <w:rPr>
        <w:rFonts w:ascii="Calibri" w:hAnsi="Calibri" w:cs="Calibri"/>
        <w:color w:val="686663" w:themeColor="accent1"/>
        <w:sz w:val="17"/>
        <w:szCs w:val="17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9F" w:rsidRPr="00D316B2" w:rsidRDefault="00B7502E" w:rsidP="00B7502E">
    <w:pPr>
      <w:pStyle w:val="Fuzeile"/>
      <w:tabs>
        <w:tab w:val="clear" w:pos="9072"/>
        <w:tab w:val="right" w:pos="9498"/>
      </w:tabs>
      <w:spacing w:line="220" w:lineRule="exact"/>
      <w:rPr>
        <w:rFonts w:ascii="Calibri" w:hAnsi="Calibri" w:cs="Calibri"/>
        <w:sz w:val="17"/>
        <w:szCs w:val="17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Pr="00D6316A">
      <w:rPr>
        <w:rFonts w:ascii="Calibri" w:hAnsi="Calibri" w:cs="Calibri"/>
        <w:sz w:val="17"/>
        <w:szCs w:val="17"/>
      </w:rPr>
      <w:instrText xml:space="preserve"> DATE   \* MERGEFORMAT </w:instrText>
    </w:r>
    <w:r w:rsidRPr="00D6316A">
      <w:rPr>
        <w:rFonts w:ascii="Calibri" w:hAnsi="Calibri" w:cs="Calibri"/>
        <w:sz w:val="17"/>
        <w:szCs w:val="17"/>
      </w:rPr>
      <w:fldChar w:fldCharType="separate"/>
    </w:r>
    <w:r w:rsidR="00095C87">
      <w:rPr>
        <w:rFonts w:ascii="Calibri" w:hAnsi="Calibri" w:cs="Calibri"/>
        <w:noProof/>
        <w:sz w:val="17"/>
        <w:szCs w:val="17"/>
      </w:rPr>
      <w:t>27.11.2017</w:t>
    </w:r>
    <w:r w:rsidRPr="00D6316A">
      <w:rPr>
        <w:rFonts w:ascii="Calibri" w:hAnsi="Calibri" w:cs="Calibri"/>
        <w:sz w:val="17"/>
        <w:szCs w:val="17"/>
      </w:rPr>
      <w:fldChar w:fldCharType="end"/>
    </w:r>
    <w:r>
      <w:rPr>
        <w:rFonts w:ascii="Calibri" w:hAnsi="Calibri" w:cs="Calibri"/>
        <w:sz w:val="17"/>
        <w:szCs w:val="17"/>
      </w:rPr>
      <w:tab/>
    </w:r>
    <w:r w:rsidR="00AD4EBE">
      <w:rPr>
        <w:rFonts w:ascii="Calibri" w:hAnsi="Calibri" w:cs="Calibri"/>
        <w:sz w:val="17"/>
        <w:szCs w:val="17"/>
      </w:rPr>
      <w:tab/>
    </w:r>
    <w:r w:rsidR="0064269F" w:rsidRPr="00D316B2">
      <w:rPr>
        <w:rFonts w:ascii="Calibri" w:hAnsi="Calibri" w:cs="Calibri"/>
        <w:sz w:val="17"/>
        <w:szCs w:val="17"/>
      </w:rPr>
      <w:fldChar w:fldCharType="begin"/>
    </w:r>
    <w:r w:rsidR="0064269F" w:rsidRPr="00D316B2">
      <w:rPr>
        <w:rFonts w:ascii="Calibri" w:hAnsi="Calibri" w:cs="Calibri"/>
        <w:sz w:val="17"/>
        <w:szCs w:val="17"/>
      </w:rPr>
      <w:instrText>PAGE   \* MERGEFORMAT</w:instrText>
    </w:r>
    <w:r w:rsidR="0064269F" w:rsidRPr="00D316B2">
      <w:rPr>
        <w:rFonts w:ascii="Calibri" w:hAnsi="Calibri" w:cs="Calibri"/>
        <w:sz w:val="17"/>
        <w:szCs w:val="17"/>
      </w:rPr>
      <w:fldChar w:fldCharType="separate"/>
    </w:r>
    <w:r w:rsidR="009A22FB" w:rsidRPr="009A22FB">
      <w:rPr>
        <w:rFonts w:ascii="Calibri" w:hAnsi="Calibri" w:cs="Calibri"/>
        <w:noProof/>
        <w:sz w:val="17"/>
        <w:szCs w:val="17"/>
        <w:lang w:val="de-DE"/>
      </w:rPr>
      <w:t>2</w:t>
    </w:r>
    <w:r w:rsidR="0064269F" w:rsidRPr="00D316B2">
      <w:rPr>
        <w:rFonts w:ascii="Calibri" w:hAnsi="Calibri" w:cs="Calibri"/>
        <w:sz w:val="17"/>
        <w:szCs w:val="17"/>
      </w:rPr>
      <w:fldChar w:fldCharType="end"/>
    </w:r>
    <w:r w:rsidR="0064269F" w:rsidRPr="00D316B2">
      <w:rPr>
        <w:rFonts w:ascii="Calibri" w:hAnsi="Calibri" w:cs="Calibri"/>
        <w:sz w:val="17"/>
        <w:szCs w:val="17"/>
      </w:rPr>
      <w:t>/</w:t>
    </w:r>
    <w:r w:rsidR="0064269F" w:rsidRPr="00D316B2">
      <w:rPr>
        <w:rFonts w:ascii="Calibri" w:hAnsi="Calibri" w:cs="Calibri"/>
        <w:sz w:val="17"/>
        <w:szCs w:val="17"/>
      </w:rPr>
      <w:fldChar w:fldCharType="begin"/>
    </w:r>
    <w:r w:rsidR="0064269F" w:rsidRPr="00D316B2">
      <w:rPr>
        <w:rFonts w:ascii="Calibri" w:hAnsi="Calibri" w:cs="Calibri"/>
        <w:sz w:val="17"/>
        <w:szCs w:val="17"/>
      </w:rPr>
      <w:instrText xml:space="preserve"> SECTIONPAGES   \* MERGEFORMAT </w:instrText>
    </w:r>
    <w:r w:rsidR="0064269F" w:rsidRPr="00D316B2">
      <w:rPr>
        <w:rFonts w:ascii="Calibri" w:hAnsi="Calibri" w:cs="Calibri"/>
        <w:sz w:val="17"/>
        <w:szCs w:val="17"/>
      </w:rPr>
      <w:fldChar w:fldCharType="separate"/>
    </w:r>
    <w:r w:rsidR="009A22FB">
      <w:rPr>
        <w:rFonts w:ascii="Calibri" w:hAnsi="Calibri" w:cs="Calibri"/>
        <w:noProof/>
        <w:sz w:val="17"/>
        <w:szCs w:val="17"/>
      </w:rPr>
      <w:t>2</w:t>
    </w:r>
    <w:r w:rsidR="0064269F" w:rsidRPr="00D316B2">
      <w:rPr>
        <w:rFonts w:ascii="Calibri" w:hAnsi="Calibri" w:cs="Calibri"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3AA" w:rsidRDefault="003A53AA" w:rsidP="00E33AD4">
      <w:r>
        <w:separator/>
      </w:r>
    </w:p>
  </w:footnote>
  <w:footnote w:type="continuationSeparator" w:id="0">
    <w:p w:rsidR="003A53AA" w:rsidRDefault="003A53AA" w:rsidP="00E33A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9F" w:rsidRPr="004657EE" w:rsidRDefault="004657EE" w:rsidP="004657EE">
    <w:pPr>
      <w:pStyle w:val="Fuzeile"/>
      <w:rPr>
        <w:rFonts w:ascii="Calibri" w:hAnsi="Calibri" w:cs="Calibri"/>
        <w:sz w:val="17"/>
        <w:szCs w:val="17"/>
        <w:lang w:val="en-GB"/>
      </w:rPr>
    </w:pPr>
    <w:r w:rsidRPr="00D6316A">
      <w:rPr>
        <w:rFonts w:ascii="Calibri" w:hAnsi="Calibri" w:cs="Calibri"/>
        <w:sz w:val="17"/>
        <w:szCs w:val="17"/>
      </w:rPr>
      <w:fldChar w:fldCharType="begin"/>
    </w:r>
    <w:r w:rsidRPr="0060185E">
      <w:rPr>
        <w:rFonts w:ascii="Calibri" w:hAnsi="Calibri" w:cs="Calibri"/>
        <w:sz w:val="17"/>
        <w:szCs w:val="17"/>
        <w:lang w:val="en-GB"/>
      </w:rPr>
      <w:instrText xml:space="preserve"> REF TitelDok \h  \* CHARFORMAT </w:instrText>
    </w:r>
    <w:r w:rsidRPr="00D6316A">
      <w:rPr>
        <w:rFonts w:ascii="Calibri" w:hAnsi="Calibri" w:cs="Calibri"/>
        <w:sz w:val="17"/>
        <w:szCs w:val="17"/>
      </w:rPr>
    </w:r>
    <w:r w:rsidRPr="00D6316A">
      <w:rPr>
        <w:rFonts w:ascii="Calibri" w:hAnsi="Calibri" w:cs="Calibri"/>
        <w:sz w:val="17"/>
        <w:szCs w:val="17"/>
      </w:rPr>
      <w:fldChar w:fldCharType="separate"/>
    </w:r>
    <w:sdt>
      <w:sdtPr>
        <w:rPr>
          <w:rFonts w:ascii="Calibri" w:hAnsi="Calibri" w:cs="Calibri"/>
          <w:sz w:val="17"/>
          <w:szCs w:val="17"/>
        </w:rPr>
        <w:id w:val="-1945144048"/>
        <w:placeholder>
          <w:docPart w:val="DF29B9FDDFAA4ED199FD4A248DAF5866"/>
        </w:placeholder>
      </w:sdtPr>
      <w:sdtEndPr/>
      <w:sdtContent>
        <w:r w:rsidRPr="0060185E">
          <w:rPr>
            <w:rFonts w:ascii="Calibri" w:hAnsi="Calibri" w:cs="Calibri"/>
            <w:sz w:val="17"/>
            <w:szCs w:val="17"/>
            <w:lang w:val="en-GB"/>
          </w:rPr>
          <w:t>Fachmodul Datawarehouse</w:t>
        </w:r>
      </w:sdtContent>
    </w:sdt>
    <w:r w:rsidRPr="00D6316A">
      <w:rPr>
        <w:rFonts w:ascii="Calibri" w:hAnsi="Calibri" w:cs="Calibri"/>
        <w:sz w:val="17"/>
        <w:szCs w:val="17"/>
      </w:rPr>
      <w:fldChar w:fldCharType="end"/>
    </w:r>
    <w:r>
      <w:rPr>
        <w:rFonts w:ascii="Calibri" w:hAnsi="Calibri" w:cs="Calibri"/>
        <w:sz w:val="17"/>
        <w:szCs w:val="17"/>
      </w:rPr>
      <w:tab/>
    </w:r>
    <w:r>
      <w:rPr>
        <w:rFonts w:ascii="Calibri" w:hAnsi="Calibri" w:cs="Calibri"/>
        <w:sz w:val="17"/>
        <w:szCs w:val="17"/>
      </w:rPr>
      <w:tab/>
    </w:r>
    <w:sdt>
      <w:sdtPr>
        <w:rPr>
          <w:rFonts w:ascii="Calibri" w:hAnsi="Calibri" w:cs="Calibri"/>
          <w:sz w:val="17"/>
          <w:szCs w:val="17"/>
        </w:rPr>
        <w:id w:val="552427318"/>
        <w:placeholder>
          <w:docPart w:val="1BA3A259180E4938B6B68A743E2B2731"/>
        </w:placeholder>
      </w:sdtPr>
      <w:sdtEndPr/>
      <w:sdtContent>
        <w:r w:rsidRPr="0060185E">
          <w:rPr>
            <w:rFonts w:ascii="Calibri" w:hAnsi="Calibri" w:cs="Calibri"/>
            <w:sz w:val="17"/>
            <w:szCs w:val="17"/>
            <w:lang w:val="en-GB"/>
          </w:rPr>
          <w:t>00.01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69F" w:rsidRDefault="0064269F" w:rsidP="001349CB">
    <w:pPr>
      <w:pStyle w:val="Kopfzeile"/>
      <w:tabs>
        <w:tab w:val="clear" w:pos="4536"/>
        <w:tab w:val="center" w:pos="4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B40AC"/>
    <w:multiLevelType w:val="multilevel"/>
    <w:tmpl w:val="ED543AD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9F67D4"/>
    <w:multiLevelType w:val="hybridMultilevel"/>
    <w:tmpl w:val="4250836A"/>
    <w:lvl w:ilvl="0" w:tplc="1AF8F570">
      <w:numFmt w:val="bullet"/>
      <w:pStyle w:val="Aufzhlung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85E"/>
    <w:rsid w:val="00012DB9"/>
    <w:rsid w:val="00023244"/>
    <w:rsid w:val="00026C89"/>
    <w:rsid w:val="000410F9"/>
    <w:rsid w:val="00044566"/>
    <w:rsid w:val="000478A6"/>
    <w:rsid w:val="00050A1E"/>
    <w:rsid w:val="00066B74"/>
    <w:rsid w:val="00095C87"/>
    <w:rsid w:val="000A046C"/>
    <w:rsid w:val="000A7EBD"/>
    <w:rsid w:val="000B12F7"/>
    <w:rsid w:val="000B2B34"/>
    <w:rsid w:val="000B52C8"/>
    <w:rsid w:val="000C2E21"/>
    <w:rsid w:val="000C4DE1"/>
    <w:rsid w:val="000D30DA"/>
    <w:rsid w:val="000D706C"/>
    <w:rsid w:val="000F0CB8"/>
    <w:rsid w:val="000F2BD4"/>
    <w:rsid w:val="00106DBC"/>
    <w:rsid w:val="001349CB"/>
    <w:rsid w:val="00135491"/>
    <w:rsid w:val="00143C5F"/>
    <w:rsid w:val="00145AC3"/>
    <w:rsid w:val="00163FC2"/>
    <w:rsid w:val="00167B4C"/>
    <w:rsid w:val="001728B1"/>
    <w:rsid w:val="0018345D"/>
    <w:rsid w:val="001A04D2"/>
    <w:rsid w:val="001A77BD"/>
    <w:rsid w:val="001B35D2"/>
    <w:rsid w:val="001B3787"/>
    <w:rsid w:val="001D4058"/>
    <w:rsid w:val="001D717E"/>
    <w:rsid w:val="001E2A7F"/>
    <w:rsid w:val="001E362A"/>
    <w:rsid w:val="001E4099"/>
    <w:rsid w:val="001F5F61"/>
    <w:rsid w:val="00212CBA"/>
    <w:rsid w:val="00215EA9"/>
    <w:rsid w:val="0023091E"/>
    <w:rsid w:val="00234A6E"/>
    <w:rsid w:val="00236ABA"/>
    <w:rsid w:val="00241C59"/>
    <w:rsid w:val="002469C4"/>
    <w:rsid w:val="00250764"/>
    <w:rsid w:val="00254077"/>
    <w:rsid w:val="002678FE"/>
    <w:rsid w:val="002842B8"/>
    <w:rsid w:val="002A5C56"/>
    <w:rsid w:val="002A7E43"/>
    <w:rsid w:val="002B2497"/>
    <w:rsid w:val="002D7521"/>
    <w:rsid w:val="002E5BA9"/>
    <w:rsid w:val="002F3D11"/>
    <w:rsid w:val="00303B9E"/>
    <w:rsid w:val="00305463"/>
    <w:rsid w:val="00312B65"/>
    <w:rsid w:val="00312CB1"/>
    <w:rsid w:val="0035296A"/>
    <w:rsid w:val="00372CA0"/>
    <w:rsid w:val="003900FB"/>
    <w:rsid w:val="0039579A"/>
    <w:rsid w:val="00395FE5"/>
    <w:rsid w:val="00397744"/>
    <w:rsid w:val="003A53AA"/>
    <w:rsid w:val="003A6AA5"/>
    <w:rsid w:val="003B2A63"/>
    <w:rsid w:val="003B34EA"/>
    <w:rsid w:val="003C055B"/>
    <w:rsid w:val="003C0A8F"/>
    <w:rsid w:val="003C4DD5"/>
    <w:rsid w:val="003E02B9"/>
    <w:rsid w:val="003E2770"/>
    <w:rsid w:val="0040127E"/>
    <w:rsid w:val="00406043"/>
    <w:rsid w:val="004101D1"/>
    <w:rsid w:val="00424794"/>
    <w:rsid w:val="00424F4A"/>
    <w:rsid w:val="00441392"/>
    <w:rsid w:val="00450013"/>
    <w:rsid w:val="004524ED"/>
    <w:rsid w:val="00455FDA"/>
    <w:rsid w:val="00457562"/>
    <w:rsid w:val="00463B31"/>
    <w:rsid w:val="004657EE"/>
    <w:rsid w:val="004862E6"/>
    <w:rsid w:val="0048769F"/>
    <w:rsid w:val="00487A32"/>
    <w:rsid w:val="00493E12"/>
    <w:rsid w:val="0049541F"/>
    <w:rsid w:val="004A77DC"/>
    <w:rsid w:val="004A77EA"/>
    <w:rsid w:val="004B112A"/>
    <w:rsid w:val="004B3FBD"/>
    <w:rsid w:val="004C0AE4"/>
    <w:rsid w:val="004E5303"/>
    <w:rsid w:val="004E6B48"/>
    <w:rsid w:val="004F4A3E"/>
    <w:rsid w:val="00505F98"/>
    <w:rsid w:val="0050704C"/>
    <w:rsid w:val="005118C0"/>
    <w:rsid w:val="00512A82"/>
    <w:rsid w:val="00513CD1"/>
    <w:rsid w:val="005336D2"/>
    <w:rsid w:val="005337D3"/>
    <w:rsid w:val="00545197"/>
    <w:rsid w:val="0055373C"/>
    <w:rsid w:val="00564758"/>
    <w:rsid w:val="00566202"/>
    <w:rsid w:val="00574245"/>
    <w:rsid w:val="0058090B"/>
    <w:rsid w:val="0059281E"/>
    <w:rsid w:val="00593352"/>
    <w:rsid w:val="005A721F"/>
    <w:rsid w:val="005B0F2F"/>
    <w:rsid w:val="005C34DA"/>
    <w:rsid w:val="005C6A85"/>
    <w:rsid w:val="005E4323"/>
    <w:rsid w:val="005E75D8"/>
    <w:rsid w:val="005F39E2"/>
    <w:rsid w:val="005F627C"/>
    <w:rsid w:val="0060185E"/>
    <w:rsid w:val="0061758D"/>
    <w:rsid w:val="00636617"/>
    <w:rsid w:val="0064269F"/>
    <w:rsid w:val="0064369A"/>
    <w:rsid w:val="00661477"/>
    <w:rsid w:val="00666FC6"/>
    <w:rsid w:val="00667DDF"/>
    <w:rsid w:val="006734A8"/>
    <w:rsid w:val="00676CC5"/>
    <w:rsid w:val="006A17E6"/>
    <w:rsid w:val="006A6AD6"/>
    <w:rsid w:val="006B2CE9"/>
    <w:rsid w:val="006C32B4"/>
    <w:rsid w:val="006C4E5E"/>
    <w:rsid w:val="006C74AF"/>
    <w:rsid w:val="006F3A2F"/>
    <w:rsid w:val="006F4630"/>
    <w:rsid w:val="006F5E79"/>
    <w:rsid w:val="00705A22"/>
    <w:rsid w:val="007228BD"/>
    <w:rsid w:val="00732BCD"/>
    <w:rsid w:val="007330D8"/>
    <w:rsid w:val="007626FC"/>
    <w:rsid w:val="00777605"/>
    <w:rsid w:val="007A6184"/>
    <w:rsid w:val="007B3A66"/>
    <w:rsid w:val="007B6AD1"/>
    <w:rsid w:val="007C5B3F"/>
    <w:rsid w:val="007D12A1"/>
    <w:rsid w:val="007D517C"/>
    <w:rsid w:val="007E3B84"/>
    <w:rsid w:val="007E526D"/>
    <w:rsid w:val="007E6B00"/>
    <w:rsid w:val="008017F9"/>
    <w:rsid w:val="008046AD"/>
    <w:rsid w:val="0081335E"/>
    <w:rsid w:val="0081783C"/>
    <w:rsid w:val="00826C8F"/>
    <w:rsid w:val="00842E6D"/>
    <w:rsid w:val="00845A47"/>
    <w:rsid w:val="00853B4F"/>
    <w:rsid w:val="00855C3C"/>
    <w:rsid w:val="008618DE"/>
    <w:rsid w:val="00862A04"/>
    <w:rsid w:val="008676AB"/>
    <w:rsid w:val="00867FC7"/>
    <w:rsid w:val="00871C90"/>
    <w:rsid w:val="00872BAB"/>
    <w:rsid w:val="0088260A"/>
    <w:rsid w:val="008917A0"/>
    <w:rsid w:val="00891C2A"/>
    <w:rsid w:val="00891F56"/>
    <w:rsid w:val="00892161"/>
    <w:rsid w:val="008A36B6"/>
    <w:rsid w:val="008B6225"/>
    <w:rsid w:val="008C1415"/>
    <w:rsid w:val="008C208F"/>
    <w:rsid w:val="008C3EB6"/>
    <w:rsid w:val="008D15C5"/>
    <w:rsid w:val="008D2D0B"/>
    <w:rsid w:val="0091068F"/>
    <w:rsid w:val="00914B7B"/>
    <w:rsid w:val="00915AE8"/>
    <w:rsid w:val="00922E13"/>
    <w:rsid w:val="00925F8D"/>
    <w:rsid w:val="00941810"/>
    <w:rsid w:val="0097546E"/>
    <w:rsid w:val="009847B4"/>
    <w:rsid w:val="009A2180"/>
    <w:rsid w:val="009A22FB"/>
    <w:rsid w:val="009B70FF"/>
    <w:rsid w:val="009D2F70"/>
    <w:rsid w:val="009D666F"/>
    <w:rsid w:val="009D69A1"/>
    <w:rsid w:val="009E30D1"/>
    <w:rsid w:val="009E31E7"/>
    <w:rsid w:val="009F5A4D"/>
    <w:rsid w:val="00A01942"/>
    <w:rsid w:val="00A01F69"/>
    <w:rsid w:val="00A045A2"/>
    <w:rsid w:val="00A10163"/>
    <w:rsid w:val="00A11FAA"/>
    <w:rsid w:val="00A26178"/>
    <w:rsid w:val="00A30627"/>
    <w:rsid w:val="00A34251"/>
    <w:rsid w:val="00A3436D"/>
    <w:rsid w:val="00A47F70"/>
    <w:rsid w:val="00A54D86"/>
    <w:rsid w:val="00A71A6E"/>
    <w:rsid w:val="00A73E07"/>
    <w:rsid w:val="00A827E8"/>
    <w:rsid w:val="00A903EA"/>
    <w:rsid w:val="00A91463"/>
    <w:rsid w:val="00AA10AE"/>
    <w:rsid w:val="00AA624A"/>
    <w:rsid w:val="00AA76D5"/>
    <w:rsid w:val="00AB102D"/>
    <w:rsid w:val="00AC6F55"/>
    <w:rsid w:val="00AD2809"/>
    <w:rsid w:val="00AD4EBE"/>
    <w:rsid w:val="00AE59AB"/>
    <w:rsid w:val="00AF5936"/>
    <w:rsid w:val="00B1007A"/>
    <w:rsid w:val="00B16554"/>
    <w:rsid w:val="00B23B55"/>
    <w:rsid w:val="00B279E1"/>
    <w:rsid w:val="00B3776D"/>
    <w:rsid w:val="00B47626"/>
    <w:rsid w:val="00B47C92"/>
    <w:rsid w:val="00B711B9"/>
    <w:rsid w:val="00B7502E"/>
    <w:rsid w:val="00B77860"/>
    <w:rsid w:val="00B86E18"/>
    <w:rsid w:val="00B87837"/>
    <w:rsid w:val="00BA38A3"/>
    <w:rsid w:val="00BA54FB"/>
    <w:rsid w:val="00BB1602"/>
    <w:rsid w:val="00BB4F87"/>
    <w:rsid w:val="00BB68C8"/>
    <w:rsid w:val="00BC0E4C"/>
    <w:rsid w:val="00BC1240"/>
    <w:rsid w:val="00BC2665"/>
    <w:rsid w:val="00BC494D"/>
    <w:rsid w:val="00BD3F06"/>
    <w:rsid w:val="00BD57B2"/>
    <w:rsid w:val="00BD62A2"/>
    <w:rsid w:val="00BD76EF"/>
    <w:rsid w:val="00BE058B"/>
    <w:rsid w:val="00C06120"/>
    <w:rsid w:val="00C20778"/>
    <w:rsid w:val="00C2281D"/>
    <w:rsid w:val="00C37957"/>
    <w:rsid w:val="00C443B0"/>
    <w:rsid w:val="00C4688A"/>
    <w:rsid w:val="00C54F9C"/>
    <w:rsid w:val="00C62215"/>
    <w:rsid w:val="00C80D9C"/>
    <w:rsid w:val="00C81E6A"/>
    <w:rsid w:val="00CA1260"/>
    <w:rsid w:val="00CA3354"/>
    <w:rsid w:val="00CA372A"/>
    <w:rsid w:val="00CB03C1"/>
    <w:rsid w:val="00CB1673"/>
    <w:rsid w:val="00CE0FB2"/>
    <w:rsid w:val="00CE2343"/>
    <w:rsid w:val="00CE2529"/>
    <w:rsid w:val="00CE7260"/>
    <w:rsid w:val="00CF0759"/>
    <w:rsid w:val="00CF1141"/>
    <w:rsid w:val="00CF7756"/>
    <w:rsid w:val="00CF7B33"/>
    <w:rsid w:val="00D202B8"/>
    <w:rsid w:val="00D22EEE"/>
    <w:rsid w:val="00D316B2"/>
    <w:rsid w:val="00D3381C"/>
    <w:rsid w:val="00D51F86"/>
    <w:rsid w:val="00D55575"/>
    <w:rsid w:val="00D6316A"/>
    <w:rsid w:val="00D81E93"/>
    <w:rsid w:val="00D90B1D"/>
    <w:rsid w:val="00D96D08"/>
    <w:rsid w:val="00D97245"/>
    <w:rsid w:val="00DC6E34"/>
    <w:rsid w:val="00DE1EAD"/>
    <w:rsid w:val="00DE3F24"/>
    <w:rsid w:val="00DE48C3"/>
    <w:rsid w:val="00DE767A"/>
    <w:rsid w:val="00DE7F57"/>
    <w:rsid w:val="00DF4C14"/>
    <w:rsid w:val="00E03C5B"/>
    <w:rsid w:val="00E06D41"/>
    <w:rsid w:val="00E0735F"/>
    <w:rsid w:val="00E105FF"/>
    <w:rsid w:val="00E17359"/>
    <w:rsid w:val="00E33AD4"/>
    <w:rsid w:val="00E33EAB"/>
    <w:rsid w:val="00E37B37"/>
    <w:rsid w:val="00E41F14"/>
    <w:rsid w:val="00E500E2"/>
    <w:rsid w:val="00E508FA"/>
    <w:rsid w:val="00E57038"/>
    <w:rsid w:val="00E75493"/>
    <w:rsid w:val="00E802FE"/>
    <w:rsid w:val="00E91472"/>
    <w:rsid w:val="00EA1A0B"/>
    <w:rsid w:val="00EA6DEA"/>
    <w:rsid w:val="00EC3FF0"/>
    <w:rsid w:val="00EF5F95"/>
    <w:rsid w:val="00F07371"/>
    <w:rsid w:val="00F07CD5"/>
    <w:rsid w:val="00F225A6"/>
    <w:rsid w:val="00F23346"/>
    <w:rsid w:val="00F3281F"/>
    <w:rsid w:val="00F40AAC"/>
    <w:rsid w:val="00F540F0"/>
    <w:rsid w:val="00F647E4"/>
    <w:rsid w:val="00F806EE"/>
    <w:rsid w:val="00F871D5"/>
    <w:rsid w:val="00F91803"/>
    <w:rsid w:val="00F9217D"/>
    <w:rsid w:val="00FA2F82"/>
    <w:rsid w:val="00FA6107"/>
    <w:rsid w:val="00FB5DD1"/>
    <w:rsid w:val="00FC0641"/>
    <w:rsid w:val="00FD1581"/>
    <w:rsid w:val="00FD60C8"/>
    <w:rsid w:val="00FE1864"/>
    <w:rsid w:val="00FE66DC"/>
    <w:rsid w:val="00FE6724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C1130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7605"/>
    <w:rPr>
      <w:rFonts w:asciiTheme="minorHAnsi" w:hAnsiTheme="minorHAnsi"/>
      <w:sz w:val="22"/>
      <w:szCs w:val="24"/>
    </w:rPr>
  </w:style>
  <w:style w:type="paragraph" w:styleId="berschrift1">
    <w:name w:val="heading 1"/>
    <w:aliases w:val="H1,18,Level1,Alt+1,NV_Überschrift 1,1 ghost,g,CSMÜberschrift 1,DTSÜberschrift 1,überschrift1,überschrift11,ueb1_semarb,ueb1_semarb1,ueb1_semarb2,e1,H1&lt;------------------,ueb1_semarb3,H11,ueb1_semarb11,ueb1_semarb21,t1,TITRE1,heading 1"/>
    <w:basedOn w:val="Standard"/>
    <w:next w:val="Standard"/>
    <w:link w:val="berschrift1Zchn"/>
    <w:autoRedefine/>
    <w:qFormat/>
    <w:rsid w:val="00312CB1"/>
    <w:pPr>
      <w:keepNext/>
      <w:keepLines/>
      <w:numPr>
        <w:numId w:val="3"/>
      </w:numPr>
      <w:tabs>
        <w:tab w:val="left" w:pos="851"/>
        <w:tab w:val="num" w:pos="1418"/>
      </w:tabs>
      <w:ind w:left="454" w:hanging="454"/>
      <w:outlineLvl w:val="0"/>
    </w:pPr>
    <w:rPr>
      <w:rFonts w:ascii="Calibri" w:eastAsiaTheme="majorEastAsia" w:hAnsi="Calibri" w:cstheme="majorBidi"/>
      <w:b/>
      <w:bCs/>
      <w:sz w:val="24"/>
      <w:szCs w:val="28"/>
    </w:rPr>
  </w:style>
  <w:style w:type="paragraph" w:styleId="berschrift2">
    <w:name w:val="heading 2"/>
    <w:aliases w:val="H2,14,m,Body Text (Reset numbering),h2,Para2,h21,h22,Reset numbering,Überschrift 2 Anhang,Überschrift 2 Anhang1,Überschrift 2 Anhang2,DTSÜberschrift 2,ueb11_semarb,ueb11_semarb1,ueb11_semarb2,e2,UNDERRUBRIK 1-2,Gliederung,ueb11_semarb3"/>
    <w:basedOn w:val="Standard"/>
    <w:next w:val="Standard"/>
    <w:link w:val="berschrift2Zchn"/>
    <w:autoRedefine/>
    <w:unhideWhenUsed/>
    <w:qFormat/>
    <w:rsid w:val="00312CB1"/>
    <w:pPr>
      <w:keepNext/>
      <w:keepLines/>
      <w:numPr>
        <w:ilvl w:val="1"/>
        <w:numId w:val="34"/>
      </w:numPr>
      <w:outlineLvl w:val="1"/>
    </w:pPr>
    <w:rPr>
      <w:rFonts w:ascii="Calibri" w:eastAsiaTheme="majorEastAsia" w:hAnsi="Calibri" w:cstheme="majorBidi"/>
      <w:b/>
      <w:bCs/>
      <w:szCs w:val="26"/>
    </w:rPr>
  </w:style>
  <w:style w:type="paragraph" w:styleId="berschrift3">
    <w:name w:val="heading 3"/>
    <w:aliases w:val="H3,12,nv_überschrift3,NV_Überschrift 3,3 bullet,b,2,CSMÜberschrift 3,ueb111_semarb,ueb111_semarb1,ueb111_semarb2,e3,..F4,ueb111_semarb3,H31,ueb111_semarb11,ueb111_semarb21,ueb111_semarb4,H32,ueb111_semarb12,ueb111_semarb22,ueb111_semarb5"/>
    <w:basedOn w:val="Standard"/>
    <w:next w:val="Standard"/>
    <w:link w:val="berschrift3Zchn"/>
    <w:unhideWhenUsed/>
    <w:qFormat/>
    <w:rsid w:val="00312CB1"/>
    <w:pPr>
      <w:keepNext/>
      <w:keepLines/>
      <w:numPr>
        <w:ilvl w:val="2"/>
        <w:numId w:val="34"/>
      </w:numPr>
      <w:spacing w:before="200"/>
      <w:outlineLvl w:val="2"/>
    </w:pPr>
    <w:rPr>
      <w:rFonts w:ascii="Calibri" w:eastAsiaTheme="majorEastAsia" w:hAnsi="Calibri" w:cstheme="majorBidi"/>
      <w:bCs/>
    </w:rPr>
  </w:style>
  <w:style w:type="paragraph" w:styleId="berschrift4">
    <w:name w:val="heading 4"/>
    <w:aliases w:val="H4,11,h4,h4 sub sub heading,D Sub-Sub/Plain,Level 2 - (a),CSMÜberschrift 4,ueb1111_semarb,ueb1111_semarb1,ueb1111_semarb2,l4+toc4,Normal4,I4,l4,ph,Heading 4 (RFQ),44,- Minor Side,Map Title,L4,(Alt+4),Gliederung 4,a.,Titel X.X.X.x."/>
    <w:basedOn w:val="Standard"/>
    <w:next w:val="Standard"/>
    <w:link w:val="berschrift4Zchn"/>
    <w:unhideWhenUsed/>
    <w:qFormat/>
    <w:rsid w:val="00312CB1"/>
    <w:pPr>
      <w:keepNext/>
      <w:keepLines/>
      <w:numPr>
        <w:ilvl w:val="3"/>
        <w:numId w:val="34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aliases w:val="H5,NV_Überschrift 5,uebfett_semarb,uebfett_semarb1,Contrat 5,Subheading,h5,Block Label,55,Gliederung 5"/>
    <w:basedOn w:val="Standard"/>
    <w:next w:val="Standard"/>
    <w:link w:val="berschrift5Zchn"/>
    <w:unhideWhenUsed/>
    <w:qFormat/>
    <w:rsid w:val="00312CB1"/>
    <w:pPr>
      <w:keepNext/>
      <w:keepLines/>
      <w:numPr>
        <w:ilvl w:val="4"/>
        <w:numId w:val="34"/>
      </w:numPr>
      <w:spacing w:before="200"/>
      <w:outlineLvl w:val="4"/>
    </w:pPr>
    <w:rPr>
      <w:rFonts w:asciiTheme="majorHAnsi" w:eastAsiaTheme="majorEastAsia" w:hAnsiTheme="majorHAnsi" w:cstheme="majorBidi"/>
      <w:color w:val="333231" w:themeColor="accent1" w:themeShade="7F"/>
    </w:rPr>
  </w:style>
  <w:style w:type="paragraph" w:styleId="berschrift6">
    <w:name w:val="heading 6"/>
    <w:aliases w:val="H6,NV_Überschrift 6,Indent-Liste"/>
    <w:basedOn w:val="Standard"/>
    <w:next w:val="Standard"/>
    <w:link w:val="berschrift6Zchn"/>
    <w:unhideWhenUsed/>
    <w:qFormat/>
    <w:rsid w:val="00312CB1"/>
    <w:pPr>
      <w:keepNext/>
      <w:keepLines/>
      <w:numPr>
        <w:ilvl w:val="5"/>
        <w:numId w:val="3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33231" w:themeColor="accent1" w:themeShade="7F"/>
    </w:rPr>
  </w:style>
  <w:style w:type="paragraph" w:styleId="berschrift7">
    <w:name w:val="heading 7"/>
    <w:aliases w:val="NV_Überschrift 7"/>
    <w:basedOn w:val="Standard"/>
    <w:next w:val="Standard"/>
    <w:link w:val="berschrift7Zchn"/>
    <w:unhideWhenUsed/>
    <w:qFormat/>
    <w:rsid w:val="00312CB1"/>
    <w:pPr>
      <w:keepNext/>
      <w:keepLines/>
      <w:numPr>
        <w:ilvl w:val="6"/>
        <w:numId w:val="3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F4F4F" w:themeColor="text1" w:themeTint="BF"/>
    </w:rPr>
  </w:style>
  <w:style w:type="paragraph" w:styleId="berschrift8">
    <w:name w:val="heading 8"/>
    <w:aliases w:val="NV_Überschrift 8"/>
    <w:basedOn w:val="Standard"/>
    <w:next w:val="Standard"/>
    <w:link w:val="berschrift8Zchn"/>
    <w:unhideWhenUsed/>
    <w:qFormat/>
    <w:rsid w:val="00312CB1"/>
    <w:pPr>
      <w:keepNext/>
      <w:keepLines/>
      <w:numPr>
        <w:ilvl w:val="7"/>
        <w:numId w:val="34"/>
      </w:numPr>
      <w:spacing w:before="200"/>
      <w:outlineLvl w:val="7"/>
    </w:pPr>
    <w:rPr>
      <w:rFonts w:asciiTheme="majorHAnsi" w:eastAsiaTheme="majorEastAsia" w:hAnsiTheme="majorHAnsi" w:cstheme="majorBidi"/>
      <w:color w:val="4F4F4F" w:themeColor="text1" w:themeTint="BF"/>
      <w:sz w:val="20"/>
      <w:szCs w:val="20"/>
    </w:rPr>
  </w:style>
  <w:style w:type="paragraph" w:styleId="berschrift9">
    <w:name w:val="heading 9"/>
    <w:aliases w:val="NV_Überschrift 9"/>
    <w:basedOn w:val="Standard"/>
    <w:next w:val="Standard"/>
    <w:link w:val="berschrift9Zchn"/>
    <w:unhideWhenUsed/>
    <w:qFormat/>
    <w:rsid w:val="00312CB1"/>
    <w:pPr>
      <w:keepNext/>
      <w:keepLines/>
      <w:numPr>
        <w:ilvl w:val="8"/>
        <w:numId w:val="3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F4F4F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E33A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33AD4"/>
    <w:rPr>
      <w:sz w:val="24"/>
      <w:szCs w:val="24"/>
    </w:rPr>
  </w:style>
  <w:style w:type="paragraph" w:styleId="Fuzeile">
    <w:name w:val="footer"/>
    <w:basedOn w:val="Standard"/>
    <w:link w:val="FuzeileZchn"/>
    <w:rsid w:val="00E33A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E33AD4"/>
    <w:rPr>
      <w:sz w:val="24"/>
      <w:szCs w:val="24"/>
    </w:rPr>
  </w:style>
  <w:style w:type="paragraph" w:customStyle="1" w:styleId="Betreff">
    <w:name w:val="Betreff"/>
    <w:basedOn w:val="Standard"/>
    <w:link w:val="BetreffZchn"/>
    <w:rsid w:val="00DE767A"/>
    <w:rPr>
      <w:b/>
      <w:sz w:val="24"/>
    </w:rPr>
  </w:style>
  <w:style w:type="paragraph" w:customStyle="1" w:styleId="Brieftext">
    <w:name w:val="Brieftext"/>
    <w:basedOn w:val="Standard"/>
    <w:link w:val="BrieftextZchn"/>
    <w:rsid w:val="003B34EA"/>
    <w:pPr>
      <w:spacing w:after="240"/>
    </w:pPr>
  </w:style>
  <w:style w:type="character" w:customStyle="1" w:styleId="BetreffZchn">
    <w:name w:val="Betreff Zchn"/>
    <w:basedOn w:val="Absatz-Standardschriftart"/>
    <w:link w:val="Betreff"/>
    <w:rsid w:val="00DE767A"/>
    <w:rPr>
      <w:rFonts w:asciiTheme="minorHAnsi" w:hAnsiTheme="minorHAnsi"/>
      <w:b/>
      <w:sz w:val="24"/>
      <w:szCs w:val="24"/>
    </w:rPr>
  </w:style>
  <w:style w:type="character" w:styleId="Hyperlink">
    <w:name w:val="Hyperlink"/>
    <w:basedOn w:val="Absatz-Standardschriftart"/>
    <w:uiPriority w:val="99"/>
    <w:rsid w:val="00B1007A"/>
    <w:rPr>
      <w:color w:val="0000FF" w:themeColor="hyperlink"/>
      <w:u w:val="single"/>
    </w:rPr>
  </w:style>
  <w:style w:type="character" w:customStyle="1" w:styleId="BrieftextZchn">
    <w:name w:val="Brieftext Zchn"/>
    <w:basedOn w:val="Absatz-Standardschriftart"/>
    <w:link w:val="Brieftext"/>
    <w:rsid w:val="003B34EA"/>
    <w:rPr>
      <w:rFonts w:asciiTheme="minorHAnsi" w:hAnsiTheme="minorHAnsi"/>
      <w:sz w:val="24"/>
      <w:szCs w:val="24"/>
    </w:rPr>
  </w:style>
  <w:style w:type="paragraph" w:customStyle="1" w:styleId="Absenderblock">
    <w:name w:val="Absenderblock"/>
    <w:basedOn w:val="Standard"/>
    <w:link w:val="AbsenderblockZchn"/>
    <w:rsid w:val="0059281E"/>
    <w:pPr>
      <w:spacing w:line="240" w:lineRule="exact"/>
      <w:jc w:val="right"/>
    </w:pPr>
    <w:rPr>
      <w:sz w:val="20"/>
      <w:szCs w:val="18"/>
    </w:rPr>
  </w:style>
  <w:style w:type="character" w:customStyle="1" w:styleId="AbsenderblockZchn">
    <w:name w:val="Absenderblock Zchn"/>
    <w:basedOn w:val="Absatz-Standardschriftart"/>
    <w:link w:val="Absenderblock"/>
    <w:rsid w:val="0059281E"/>
    <w:rPr>
      <w:rFonts w:asciiTheme="minorHAnsi" w:hAnsiTheme="minorHAnsi"/>
      <w:szCs w:val="18"/>
    </w:rPr>
  </w:style>
  <w:style w:type="paragraph" w:styleId="Sprechblasentext">
    <w:name w:val="Balloon Text"/>
    <w:basedOn w:val="Standard"/>
    <w:link w:val="SprechblasentextZchn"/>
    <w:rsid w:val="00DE7F5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DE7F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aliases w:val="H1 Zchn,18 Zchn,Level1 Zchn,Alt+1 Zchn,NV_Überschrift 1 Zchn,1 ghost Zchn,g Zchn,CSMÜberschrift 1 Zchn,DTSÜberschrift 1 Zchn,überschrift1 Zchn,überschrift11 Zchn,ueb1_semarb Zchn,ueb1_semarb1 Zchn,ueb1_semarb2 Zchn,e1 Zchn,H11 Zchn"/>
    <w:basedOn w:val="Absatz-Standardschriftart"/>
    <w:link w:val="berschrift1"/>
    <w:rsid w:val="00312CB1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berschrift2Zchn">
    <w:name w:val="Überschrift 2 Zchn"/>
    <w:aliases w:val="H2 Zchn,14 Zchn,m Zchn,Body Text (Reset numbering) Zchn,h2 Zchn,Para2 Zchn,h21 Zchn,h22 Zchn,Reset numbering Zchn,Überschrift 2 Anhang Zchn,Überschrift 2 Anhang1 Zchn,Überschrift 2 Anhang2 Zchn,DTSÜberschrift 2 Zchn,ueb11_semarb Zchn"/>
    <w:basedOn w:val="Absatz-Standardschriftart"/>
    <w:link w:val="berschrift2"/>
    <w:rsid w:val="00312CB1"/>
    <w:rPr>
      <w:rFonts w:ascii="Calibri" w:eastAsiaTheme="majorEastAsia" w:hAnsi="Calibri" w:cstheme="majorBidi"/>
      <w:b/>
      <w:bCs/>
      <w:sz w:val="22"/>
      <w:szCs w:val="26"/>
    </w:rPr>
  </w:style>
  <w:style w:type="character" w:customStyle="1" w:styleId="berschrift3Zchn">
    <w:name w:val="Überschrift 3 Zchn"/>
    <w:aliases w:val="H3 Zchn,12 Zchn,nv_überschrift3 Zchn,NV_Überschrift 3 Zchn,3 bullet Zchn,b Zchn,2 Zchn,CSMÜberschrift 3 Zchn,ueb111_semarb Zchn,ueb111_semarb1 Zchn,ueb111_semarb2 Zchn,e3 Zchn,..F4 Zchn,ueb111_semarb3 Zchn,H31 Zchn,ueb111_semarb4 Zchn"/>
    <w:basedOn w:val="Absatz-Standardschriftart"/>
    <w:link w:val="berschrift3"/>
    <w:rsid w:val="006C32B4"/>
    <w:rPr>
      <w:rFonts w:ascii="Calibri" w:eastAsiaTheme="majorEastAsia" w:hAnsi="Calibri" w:cstheme="majorBidi"/>
      <w:bCs/>
      <w:sz w:val="22"/>
      <w:szCs w:val="24"/>
    </w:rPr>
  </w:style>
  <w:style w:type="character" w:customStyle="1" w:styleId="berschrift4Zchn">
    <w:name w:val="Überschrift 4 Zchn"/>
    <w:aliases w:val="H4 Zchn,11 Zchn,h4 Zchn,h4 sub sub heading Zchn,D Sub-Sub/Plain Zchn,Level 2 - (a) Zchn,CSMÜberschrift 4 Zchn,ueb1111_semarb Zchn,ueb1111_semarb1 Zchn,ueb1111_semarb2 Zchn,l4+toc4 Zchn,Normal4 Zchn,I4 Zchn,l4 Zchn,ph Zchn,44 Zchn"/>
    <w:basedOn w:val="Absatz-Standardschriftart"/>
    <w:link w:val="berschrift4"/>
    <w:rsid w:val="006C32B4"/>
    <w:rPr>
      <w:rFonts w:asciiTheme="minorHAnsi" w:eastAsiaTheme="majorEastAsia" w:hAnsiTheme="minorHAnsi" w:cstheme="majorBidi"/>
      <w:bCs/>
      <w:iCs/>
      <w:sz w:val="22"/>
      <w:szCs w:val="24"/>
    </w:rPr>
  </w:style>
  <w:style w:type="character" w:customStyle="1" w:styleId="berschrift5Zchn">
    <w:name w:val="Überschrift 5 Zchn"/>
    <w:aliases w:val="H5 Zchn,NV_Überschrift 5 Zchn,uebfett_semarb Zchn,uebfett_semarb1 Zchn,Contrat 5 Zchn,Subheading Zchn,h5 Zchn,Block Label Zchn,55 Zchn,Gliederung 5 Zchn"/>
    <w:basedOn w:val="Absatz-Standardschriftart"/>
    <w:link w:val="berschrift5"/>
    <w:rsid w:val="006C32B4"/>
    <w:rPr>
      <w:rFonts w:asciiTheme="majorHAnsi" w:eastAsiaTheme="majorEastAsia" w:hAnsiTheme="majorHAnsi" w:cstheme="majorBidi"/>
      <w:color w:val="333231" w:themeColor="accent1" w:themeShade="7F"/>
      <w:sz w:val="22"/>
      <w:szCs w:val="24"/>
    </w:rPr>
  </w:style>
  <w:style w:type="character" w:customStyle="1" w:styleId="berschrift6Zchn">
    <w:name w:val="Überschrift 6 Zchn"/>
    <w:aliases w:val="H6 Zchn,NV_Überschrift 6 Zchn,Indent-Liste Zchn"/>
    <w:basedOn w:val="Absatz-Standardschriftart"/>
    <w:link w:val="berschrift6"/>
    <w:rsid w:val="006C32B4"/>
    <w:rPr>
      <w:rFonts w:asciiTheme="majorHAnsi" w:eastAsiaTheme="majorEastAsia" w:hAnsiTheme="majorHAnsi" w:cstheme="majorBidi"/>
      <w:i/>
      <w:iCs/>
      <w:color w:val="333231" w:themeColor="accent1" w:themeShade="7F"/>
      <w:sz w:val="22"/>
      <w:szCs w:val="24"/>
    </w:rPr>
  </w:style>
  <w:style w:type="character" w:customStyle="1" w:styleId="berschrift7Zchn">
    <w:name w:val="Überschrift 7 Zchn"/>
    <w:aliases w:val="NV_Überschrift 7 Zchn"/>
    <w:basedOn w:val="Absatz-Standardschriftart"/>
    <w:link w:val="berschrift7"/>
    <w:rsid w:val="006C32B4"/>
    <w:rPr>
      <w:rFonts w:asciiTheme="majorHAnsi" w:eastAsiaTheme="majorEastAsia" w:hAnsiTheme="majorHAnsi" w:cstheme="majorBidi"/>
      <w:i/>
      <w:iCs/>
      <w:color w:val="4F4F4F" w:themeColor="text1" w:themeTint="BF"/>
      <w:sz w:val="22"/>
      <w:szCs w:val="24"/>
    </w:rPr>
  </w:style>
  <w:style w:type="character" w:customStyle="1" w:styleId="berschrift8Zchn">
    <w:name w:val="Überschrift 8 Zchn"/>
    <w:aliases w:val="NV_Überschrift 8 Zchn"/>
    <w:basedOn w:val="Absatz-Standardschriftart"/>
    <w:link w:val="berschrift8"/>
    <w:rsid w:val="006C32B4"/>
    <w:rPr>
      <w:rFonts w:asciiTheme="majorHAnsi" w:eastAsiaTheme="majorEastAsia" w:hAnsiTheme="majorHAnsi" w:cstheme="majorBidi"/>
      <w:color w:val="4F4F4F" w:themeColor="text1" w:themeTint="BF"/>
    </w:rPr>
  </w:style>
  <w:style w:type="character" w:customStyle="1" w:styleId="berschrift9Zchn">
    <w:name w:val="Überschrift 9 Zchn"/>
    <w:aliases w:val="NV_Überschrift 9 Zchn"/>
    <w:basedOn w:val="Absatz-Standardschriftart"/>
    <w:link w:val="berschrift9"/>
    <w:rsid w:val="006C32B4"/>
    <w:rPr>
      <w:rFonts w:asciiTheme="majorHAnsi" w:eastAsiaTheme="majorEastAsia" w:hAnsiTheme="majorHAnsi" w:cstheme="majorBidi"/>
      <w:i/>
      <w:iCs/>
      <w:color w:val="4F4F4F" w:themeColor="text1" w:themeTint="BF"/>
    </w:rPr>
  </w:style>
  <w:style w:type="paragraph" w:customStyle="1" w:styleId="Kursiv">
    <w:name w:val="Kursiv"/>
    <w:basedOn w:val="Standard"/>
    <w:link w:val="KursivZchn"/>
    <w:qFormat/>
    <w:rsid w:val="006C32B4"/>
    <w:pPr>
      <w:autoSpaceDE w:val="0"/>
      <w:autoSpaceDN w:val="0"/>
      <w:adjustRightInd w:val="0"/>
    </w:pPr>
    <w:rPr>
      <w:rFonts w:ascii="Calibri" w:hAnsi="Calibri" w:cs="Calibri-Italic"/>
      <w:i/>
      <w:iCs/>
      <w:szCs w:val="22"/>
    </w:rPr>
  </w:style>
  <w:style w:type="paragraph" w:customStyle="1" w:styleId="Fett">
    <w:name w:val="Fett."/>
    <w:basedOn w:val="Standard"/>
    <w:link w:val="FettZchn"/>
    <w:qFormat/>
    <w:rsid w:val="006C32B4"/>
    <w:pPr>
      <w:autoSpaceDE w:val="0"/>
      <w:autoSpaceDN w:val="0"/>
      <w:adjustRightInd w:val="0"/>
    </w:pPr>
    <w:rPr>
      <w:rFonts w:ascii="Calibri" w:hAnsi="Calibri" w:cs="Calibri-Bold"/>
      <w:b/>
      <w:bCs/>
      <w:szCs w:val="22"/>
    </w:rPr>
  </w:style>
  <w:style w:type="character" w:customStyle="1" w:styleId="KursivZchn">
    <w:name w:val="Kursiv Zchn"/>
    <w:basedOn w:val="Absatz-Standardschriftart"/>
    <w:link w:val="Kursiv"/>
    <w:rsid w:val="006C32B4"/>
    <w:rPr>
      <w:rFonts w:ascii="Calibri" w:hAnsi="Calibri" w:cs="Calibri-Italic"/>
      <w:i/>
      <w:iCs/>
      <w:sz w:val="22"/>
      <w:szCs w:val="22"/>
    </w:rPr>
  </w:style>
  <w:style w:type="paragraph" w:styleId="Listenabsatz">
    <w:name w:val="List Paragraph"/>
    <w:basedOn w:val="Standard"/>
    <w:link w:val="ListenabsatzZchn"/>
    <w:uiPriority w:val="34"/>
    <w:rsid w:val="00CA1260"/>
    <w:pPr>
      <w:ind w:left="720"/>
      <w:contextualSpacing/>
    </w:pPr>
  </w:style>
  <w:style w:type="character" w:customStyle="1" w:styleId="FettZchn">
    <w:name w:val="Fett. Zchn"/>
    <w:basedOn w:val="Absatz-Standardschriftart"/>
    <w:link w:val="Fett"/>
    <w:rsid w:val="006C32B4"/>
    <w:rPr>
      <w:rFonts w:ascii="Calibri" w:hAnsi="Calibri" w:cs="Calibri-Bold"/>
      <w:b/>
      <w:bCs/>
      <w:sz w:val="22"/>
      <w:szCs w:val="22"/>
    </w:rPr>
  </w:style>
  <w:style w:type="paragraph" w:customStyle="1" w:styleId="Aufzhlung">
    <w:name w:val="Aufzählung"/>
    <w:basedOn w:val="Listenabsatz"/>
    <w:link w:val="AufzhlungZchn"/>
    <w:qFormat/>
    <w:rsid w:val="006C32B4"/>
    <w:pPr>
      <w:numPr>
        <w:numId w:val="2"/>
      </w:numPr>
      <w:autoSpaceDE w:val="0"/>
      <w:autoSpaceDN w:val="0"/>
      <w:adjustRightInd w:val="0"/>
      <w:ind w:left="788" w:hanging="357"/>
    </w:pPr>
    <w:rPr>
      <w:rFonts w:ascii="Calibri" w:hAnsi="Calibri" w:cs="Calibri"/>
      <w:szCs w:val="22"/>
    </w:rPr>
  </w:style>
  <w:style w:type="paragraph" w:customStyle="1" w:styleId="Std2">
    <w:name w:val="Std. Ü2"/>
    <w:basedOn w:val="Standard"/>
    <w:link w:val="Std2Zchn"/>
    <w:qFormat/>
    <w:rsid w:val="006C32B4"/>
    <w:pPr>
      <w:autoSpaceDE w:val="0"/>
      <w:autoSpaceDN w:val="0"/>
      <w:adjustRightInd w:val="0"/>
      <w:ind w:left="1009"/>
    </w:pPr>
    <w:rPr>
      <w:rFonts w:ascii="Calibri" w:hAnsi="Calibri" w:cs="Calibri"/>
      <w:szCs w:val="2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A1260"/>
    <w:rPr>
      <w:rFonts w:asciiTheme="minorHAnsi" w:hAnsiTheme="minorHAnsi"/>
      <w:sz w:val="22"/>
      <w:szCs w:val="24"/>
    </w:rPr>
  </w:style>
  <w:style w:type="character" w:customStyle="1" w:styleId="AufzhlungZchn">
    <w:name w:val="Aufzählung Zchn"/>
    <w:basedOn w:val="ListenabsatzZchn"/>
    <w:link w:val="Aufzhlung"/>
    <w:rsid w:val="006C32B4"/>
    <w:rPr>
      <w:rFonts w:ascii="Calibri" w:hAnsi="Calibri" w:cs="Calibri"/>
      <w:sz w:val="22"/>
      <w:szCs w:val="22"/>
    </w:rPr>
  </w:style>
  <w:style w:type="table" w:styleId="Tabellenraster">
    <w:name w:val="Table Grid"/>
    <w:basedOn w:val="NormaleTabelle"/>
    <w:rsid w:val="006175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d2Zchn">
    <w:name w:val="Std. Ü2 Zchn"/>
    <w:basedOn w:val="Absatz-Standardschriftart"/>
    <w:link w:val="Std2"/>
    <w:rsid w:val="006C32B4"/>
    <w:rPr>
      <w:rFonts w:ascii="Calibri" w:hAnsi="Calibri" w:cs="Calibri"/>
      <w:sz w:val="22"/>
      <w:szCs w:val="22"/>
    </w:rPr>
  </w:style>
  <w:style w:type="paragraph" w:customStyle="1" w:styleId="Vertragspartner">
    <w:name w:val="Vertragspartner"/>
    <w:basedOn w:val="Standard"/>
    <w:link w:val="VertragspartnerZchn"/>
    <w:qFormat/>
    <w:rsid w:val="006C32B4"/>
    <w:pPr>
      <w:autoSpaceDE w:val="0"/>
      <w:autoSpaceDN w:val="0"/>
      <w:adjustRightInd w:val="0"/>
      <w:spacing w:line="400" w:lineRule="exact"/>
    </w:pPr>
    <w:rPr>
      <w:rFonts w:ascii="Calibri" w:hAnsi="Calibri" w:cs="Calibri"/>
      <w:sz w:val="34"/>
      <w:szCs w:val="34"/>
    </w:rPr>
  </w:style>
  <w:style w:type="paragraph" w:customStyle="1" w:styleId="Farbe">
    <w:name w:val="Farbe"/>
    <w:basedOn w:val="Standard"/>
    <w:link w:val="FarbeZchn"/>
    <w:qFormat/>
    <w:rsid w:val="006C32B4"/>
    <w:pPr>
      <w:autoSpaceDE w:val="0"/>
      <w:autoSpaceDN w:val="0"/>
      <w:adjustRightInd w:val="0"/>
      <w:spacing w:line="400" w:lineRule="exact"/>
    </w:pPr>
    <w:rPr>
      <w:rFonts w:ascii="Calibri" w:hAnsi="Calibri" w:cs="Calibri"/>
      <w:caps/>
      <w:color w:val="D8001A"/>
      <w:szCs w:val="22"/>
    </w:rPr>
  </w:style>
  <w:style w:type="character" w:customStyle="1" w:styleId="VertragspartnerZchn">
    <w:name w:val="Vertragspartner Zchn"/>
    <w:basedOn w:val="Absatz-Standardschriftart"/>
    <w:link w:val="Vertragspartner"/>
    <w:rsid w:val="006C32B4"/>
    <w:rPr>
      <w:rFonts w:ascii="Calibri" w:hAnsi="Calibri" w:cs="Calibri"/>
      <w:sz w:val="34"/>
      <w:szCs w:val="34"/>
    </w:rPr>
  </w:style>
  <w:style w:type="paragraph" w:customStyle="1" w:styleId="Linie">
    <w:name w:val="Linie"/>
    <w:basedOn w:val="Standard"/>
    <w:link w:val="LinieZchn"/>
    <w:qFormat/>
    <w:rsid w:val="00DF4C14"/>
    <w:pPr>
      <w:pBdr>
        <w:bottom w:val="single" w:sz="8" w:space="1" w:color="73136C"/>
      </w:pBdr>
      <w:autoSpaceDE w:val="0"/>
      <w:autoSpaceDN w:val="0"/>
      <w:adjustRightInd w:val="0"/>
      <w:spacing w:before="120" w:after="240" w:line="400" w:lineRule="exact"/>
    </w:pPr>
    <w:rPr>
      <w:rFonts w:ascii="Calibri" w:hAnsi="Calibri" w:cs="Calibri"/>
      <w:caps/>
      <w:color w:val="73136C"/>
      <w:szCs w:val="22"/>
    </w:rPr>
  </w:style>
  <w:style w:type="character" w:customStyle="1" w:styleId="FarbeZchn">
    <w:name w:val="Farbe Zchn"/>
    <w:basedOn w:val="Absatz-Standardschriftart"/>
    <w:link w:val="Farbe"/>
    <w:rsid w:val="006C32B4"/>
    <w:rPr>
      <w:rFonts w:ascii="Calibri" w:hAnsi="Calibri" w:cs="Calibri"/>
      <w:caps/>
      <w:color w:val="D8001A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rsid w:val="00095C87"/>
    <w:pPr>
      <w:tabs>
        <w:tab w:val="left" w:pos="851"/>
        <w:tab w:val="right" w:leader="dot" w:pos="9514"/>
      </w:tabs>
      <w:spacing w:before="180" w:after="180"/>
    </w:pPr>
    <w:rPr>
      <w:rFonts w:cstheme="minorHAnsi"/>
      <w:bCs/>
      <w:noProof/>
      <w:szCs w:val="22"/>
    </w:rPr>
  </w:style>
  <w:style w:type="character" w:customStyle="1" w:styleId="LinieZchn">
    <w:name w:val="Linie Zchn"/>
    <w:basedOn w:val="Absatz-Standardschriftart"/>
    <w:link w:val="Linie"/>
    <w:rsid w:val="00DF4C14"/>
    <w:rPr>
      <w:rFonts w:ascii="Calibri" w:hAnsi="Calibri" w:cs="Calibri"/>
      <w:caps/>
      <w:color w:val="73136C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rsid w:val="00BC2665"/>
    <w:pPr>
      <w:tabs>
        <w:tab w:val="left" w:pos="1418"/>
        <w:tab w:val="right" w:leader="dot" w:pos="9514"/>
      </w:tabs>
      <w:spacing w:before="180" w:after="180"/>
      <w:ind w:left="851"/>
    </w:pPr>
    <w:rPr>
      <w:rFonts w:ascii="Calibri" w:hAnsi="Calibri" w:cstheme="minorHAnsi"/>
      <w:bCs/>
      <w:szCs w:val="22"/>
    </w:rPr>
  </w:style>
  <w:style w:type="paragraph" w:styleId="Verzeichnis3">
    <w:name w:val="toc 3"/>
    <w:basedOn w:val="Standard"/>
    <w:next w:val="Standard"/>
    <w:autoRedefine/>
    <w:uiPriority w:val="39"/>
    <w:rsid w:val="00CF1141"/>
    <w:pPr>
      <w:tabs>
        <w:tab w:val="left" w:pos="1418"/>
        <w:tab w:val="right" w:leader="dot" w:pos="9514"/>
      </w:tabs>
      <w:spacing w:before="180" w:after="180"/>
      <w:ind w:left="851"/>
    </w:pPr>
    <w:rPr>
      <w:rFonts w:ascii="Calibri" w:hAnsi="Calibri" w:cstheme="minorHAnsi"/>
      <w:szCs w:val="22"/>
    </w:rPr>
  </w:style>
  <w:style w:type="paragraph" w:styleId="Verzeichnis4">
    <w:name w:val="toc 4"/>
    <w:basedOn w:val="Standard"/>
    <w:next w:val="Standard"/>
    <w:autoRedefine/>
    <w:uiPriority w:val="39"/>
    <w:rsid w:val="00463B31"/>
    <w:rPr>
      <w:rFonts w:cstheme="minorHAnsi"/>
      <w:szCs w:val="22"/>
    </w:rPr>
  </w:style>
  <w:style w:type="paragraph" w:styleId="Verzeichnis5">
    <w:name w:val="toc 5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6">
    <w:name w:val="toc 6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7">
    <w:name w:val="toc 7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8">
    <w:name w:val="toc 8"/>
    <w:basedOn w:val="Standard"/>
    <w:next w:val="Standard"/>
    <w:autoRedefine/>
    <w:rsid w:val="00463B31"/>
    <w:rPr>
      <w:rFonts w:cstheme="minorHAnsi"/>
      <w:szCs w:val="22"/>
    </w:rPr>
  </w:style>
  <w:style w:type="paragraph" w:styleId="Verzeichnis9">
    <w:name w:val="toc 9"/>
    <w:basedOn w:val="Standard"/>
    <w:next w:val="Standard"/>
    <w:autoRedefine/>
    <w:rsid w:val="00463B31"/>
    <w:rPr>
      <w:rFonts w:cstheme="minorHAnsi"/>
      <w:szCs w:val="22"/>
    </w:rPr>
  </w:style>
  <w:style w:type="paragraph" w:styleId="Titel">
    <w:name w:val="Title"/>
    <w:basedOn w:val="Standard"/>
    <w:next w:val="Standard"/>
    <w:link w:val="TitelZchn"/>
    <w:qFormat/>
    <w:rsid w:val="0081783C"/>
    <w:pPr>
      <w:autoSpaceDE w:val="0"/>
      <w:autoSpaceDN w:val="0"/>
      <w:adjustRightInd w:val="0"/>
    </w:pPr>
    <w:rPr>
      <w:rFonts w:ascii="Calibri-Bold" w:hAnsi="Calibri-Bold" w:cs="Calibri-Bold"/>
      <w:b/>
      <w:bCs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81783C"/>
    <w:rPr>
      <w:rFonts w:ascii="Calibri-Bold" w:hAnsi="Calibri-Bold" w:cs="Calibri-Bold"/>
      <w:b/>
      <w:bCs/>
      <w:sz w:val="56"/>
      <w:szCs w:val="56"/>
    </w:rPr>
  </w:style>
  <w:style w:type="paragraph" w:customStyle="1" w:styleId="Std1">
    <w:name w:val="Std. Ü1"/>
    <w:basedOn w:val="Standard"/>
    <w:link w:val="Std1Zchn"/>
    <w:autoRedefine/>
    <w:qFormat/>
    <w:rsid w:val="006C32B4"/>
    <w:pPr>
      <w:autoSpaceDE w:val="0"/>
      <w:autoSpaceDN w:val="0"/>
      <w:adjustRightInd w:val="0"/>
      <w:ind w:left="431"/>
    </w:pPr>
    <w:rPr>
      <w:rFonts w:ascii="Calibri" w:hAnsi="Calibri" w:cs="Calibri"/>
      <w:szCs w:val="22"/>
    </w:rPr>
  </w:style>
  <w:style w:type="paragraph" w:styleId="Beschriftung">
    <w:name w:val="caption"/>
    <w:basedOn w:val="Standard"/>
    <w:next w:val="Standard"/>
    <w:unhideWhenUsed/>
    <w:qFormat/>
    <w:rsid w:val="006C32B4"/>
    <w:pPr>
      <w:spacing w:after="200"/>
    </w:pPr>
    <w:rPr>
      <w:bCs/>
      <w:sz w:val="18"/>
      <w:szCs w:val="18"/>
    </w:rPr>
  </w:style>
  <w:style w:type="character" w:customStyle="1" w:styleId="Std1Zchn">
    <w:name w:val="Std. Ü1 Zchn"/>
    <w:basedOn w:val="Absatz-Standardschriftart"/>
    <w:link w:val="Std1"/>
    <w:rsid w:val="006C32B4"/>
    <w:rPr>
      <w:rFonts w:ascii="Calibri" w:hAnsi="Calibri" w:cs="Calibri"/>
      <w:sz w:val="22"/>
      <w:szCs w:val="22"/>
    </w:rPr>
  </w:style>
  <w:style w:type="paragraph" w:styleId="Abbildungsverzeichnis">
    <w:name w:val="table of figures"/>
    <w:basedOn w:val="Standard"/>
    <w:next w:val="Standard"/>
    <w:uiPriority w:val="99"/>
    <w:rsid w:val="00372CA0"/>
    <w:pPr>
      <w:tabs>
        <w:tab w:val="right" w:leader="dot" w:pos="9514"/>
      </w:tabs>
      <w:spacing w:before="180" w:after="180"/>
    </w:pPr>
  </w:style>
  <w:style w:type="character" w:styleId="Platzhaltertext">
    <w:name w:val="Placeholder Text"/>
    <w:basedOn w:val="Absatz-Standardschriftart"/>
    <w:uiPriority w:val="99"/>
    <w:semiHidden/>
    <w:rsid w:val="00F871D5"/>
    <w:rPr>
      <w:color w:val="808080"/>
    </w:rPr>
  </w:style>
  <w:style w:type="paragraph" w:customStyle="1" w:styleId="Impressum">
    <w:name w:val="Impressum"/>
    <w:basedOn w:val="Standard"/>
    <w:rsid w:val="00842E6D"/>
    <w:pPr>
      <w:tabs>
        <w:tab w:val="left" w:pos="1134"/>
      </w:tabs>
      <w:spacing w:after="120"/>
      <w:ind w:right="113"/>
    </w:pPr>
    <w:rPr>
      <w:rFonts w:ascii="Tele-GroteskNor" w:hAnsi="Tele-GroteskNor"/>
      <w:noProof/>
      <w:snapToGrid w:val="0"/>
      <w:sz w:val="16"/>
      <w:szCs w:val="22"/>
      <w:lang w:val="de-DE" w:eastAsia="de-DE"/>
    </w:rPr>
  </w:style>
  <w:style w:type="character" w:customStyle="1" w:styleId="TabellentextChar">
    <w:name w:val="Tabellentext Char"/>
    <w:basedOn w:val="Absatz-Standardschriftart"/>
    <w:link w:val="Tabellentext"/>
    <w:locked/>
    <w:rsid w:val="00493E12"/>
    <w:rPr>
      <w:rFonts w:ascii="Tele-GroteskNor" w:hAnsi="Tele-GroteskNor"/>
      <w:sz w:val="22"/>
      <w:lang w:val="de-DE" w:eastAsia="de-DE"/>
    </w:rPr>
  </w:style>
  <w:style w:type="paragraph" w:customStyle="1" w:styleId="Tabellentext">
    <w:name w:val="Tabellentext"/>
    <w:basedOn w:val="Standard"/>
    <w:link w:val="TabellentextChar"/>
    <w:rsid w:val="00493E12"/>
    <w:pPr>
      <w:tabs>
        <w:tab w:val="left" w:pos="920"/>
        <w:tab w:val="left" w:pos="2160"/>
      </w:tabs>
      <w:snapToGrid w:val="0"/>
      <w:spacing w:before="40" w:after="40"/>
      <w:ind w:right="115"/>
    </w:pPr>
    <w:rPr>
      <w:rFonts w:ascii="Tele-GroteskNor" w:hAnsi="Tele-GroteskNor"/>
      <w:szCs w:val="20"/>
      <w:lang w:val="de-DE" w:eastAsia="de-DE"/>
    </w:rPr>
  </w:style>
  <w:style w:type="paragraph" w:customStyle="1" w:styleId="TabellentextTitel">
    <w:name w:val="Tabellentext Titel"/>
    <w:basedOn w:val="Tabellentext"/>
    <w:rsid w:val="00493E12"/>
    <w:rPr>
      <w:rFonts w:ascii="Tele-GroteskFet" w:hAnsi="Tele-GroteskFet"/>
      <w:color w:val="FFFFFF"/>
      <w:sz w:val="20"/>
    </w:rPr>
  </w:style>
  <w:style w:type="character" w:styleId="Fett0">
    <w:name w:val="Strong"/>
    <w:basedOn w:val="Absatz-Standardschriftart"/>
    <w:uiPriority w:val="22"/>
    <w:qFormat/>
    <w:rsid w:val="006C32B4"/>
    <w:rPr>
      <w:b/>
      <w:bCs/>
    </w:rPr>
  </w:style>
  <w:style w:type="table" w:customStyle="1" w:styleId="InventxTabellenVorlageHoch">
    <w:name w:val="Inventx Tabellen Vorlage Hoch"/>
    <w:basedOn w:val="NormaleTabelle"/>
    <w:uiPriority w:val="99"/>
    <w:rsid w:val="00B711B9"/>
    <w:rPr>
      <w:rFonts w:asciiTheme="minorHAnsi" w:hAnsiTheme="minorHAnsi"/>
      <w:sz w:val="24"/>
    </w:rPr>
    <w:tblPr>
      <w:tblBorders>
        <w:top w:val="single" w:sz="18" w:space="0" w:color="FFFFFF" w:themeColor="background2"/>
        <w:left w:val="single" w:sz="18" w:space="0" w:color="FFFFFF" w:themeColor="background2"/>
        <w:bottom w:val="single" w:sz="18" w:space="0" w:color="FFFFFF" w:themeColor="background2"/>
        <w:right w:val="single" w:sz="18" w:space="0" w:color="FFFFFF" w:themeColor="background2"/>
        <w:insideH w:val="single" w:sz="18" w:space="0" w:color="FFFFFF" w:themeColor="background2"/>
        <w:insideV w:val="single" w:sz="18" w:space="0" w:color="FFFFFF" w:themeColor="background2"/>
      </w:tblBorders>
    </w:tblPr>
    <w:tcPr>
      <w:shd w:val="clear" w:color="auto" w:fill="D9D9D9" w:themeFill="background2" w:themeFillShade="D9"/>
    </w:tcPr>
    <w:tblStylePr w:type="firstRow">
      <w:rPr>
        <w:b/>
        <w:color w:val="FFFFFF" w:themeColor="background2"/>
      </w:rPr>
      <w:tblPr/>
      <w:tcPr>
        <w:shd w:val="clear" w:color="auto" w:fill="E30613" w:themeFill="accent3"/>
      </w:tcPr>
    </w:tblStylePr>
  </w:style>
  <w:style w:type="table" w:customStyle="1" w:styleId="InventxTabellenVorlageQuermitoberenReihe">
    <w:name w:val="Inventx Tabellen Vorlage Quer mit oberen Reihe"/>
    <w:basedOn w:val="InventxTabellenVorlageHoch"/>
    <w:uiPriority w:val="99"/>
    <w:rsid w:val="00B711B9"/>
    <w:tblPr/>
    <w:tcPr>
      <w:shd w:val="clear" w:color="auto" w:fill="D9D9D9" w:themeFill="background2" w:themeFillShade="D9"/>
    </w:tcPr>
    <w:tblStylePr w:type="firstRow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firstCol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nwCell">
      <w:rPr>
        <w:color w:val="FFFFFF" w:themeColor="background2"/>
      </w:rPr>
    </w:tblStylePr>
  </w:style>
  <w:style w:type="table" w:customStyle="1" w:styleId="InventxTabellenVorlageQuer">
    <w:name w:val="Inventx Tabellen Vorlage Quer"/>
    <w:basedOn w:val="InventxTabellenVorlageQuermitoberenReihe"/>
    <w:uiPriority w:val="99"/>
    <w:rsid w:val="00B711B9"/>
    <w:tblPr/>
    <w:tcPr>
      <w:shd w:val="clear" w:color="auto" w:fill="D9D9D9" w:themeFill="background2" w:themeFillShade="D9"/>
    </w:tcPr>
    <w:tblStylePr w:type="firstRow">
      <w:rPr>
        <w:b w:val="0"/>
        <w:color w:val="151515" w:themeColor="text1"/>
      </w:rPr>
      <w:tblPr/>
      <w:tcPr>
        <w:shd w:val="clear" w:color="auto" w:fill="D9D9D9" w:themeFill="background2" w:themeFillShade="D9"/>
      </w:tcPr>
    </w:tblStylePr>
    <w:tblStylePr w:type="firstCol">
      <w:rPr>
        <w:b/>
        <w:color w:val="FFFFFF" w:themeColor="background2"/>
      </w:rPr>
      <w:tblPr/>
      <w:tcPr>
        <w:shd w:val="clear" w:color="auto" w:fill="E30613" w:themeFill="accent3"/>
      </w:tcPr>
    </w:tblStylePr>
    <w:tblStylePr w:type="nwCell">
      <w:rPr>
        <w:color w:val="FFFFFF" w:themeColor="background2"/>
      </w:rPr>
      <w:tblPr/>
      <w:tcPr>
        <w:shd w:val="clear" w:color="auto" w:fill="E30613" w:themeFill="accent3"/>
      </w:tcPr>
    </w:tblStylePr>
  </w:style>
  <w:style w:type="character" w:styleId="Kommentarzeichen">
    <w:name w:val="annotation reference"/>
    <w:basedOn w:val="Absatz-Standardschriftart"/>
    <w:semiHidden/>
    <w:unhideWhenUsed/>
    <w:rsid w:val="007228B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7228BD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7228BD"/>
    <w:rPr>
      <w:rFonts w:asciiTheme="minorHAnsi" w:hAnsiTheme="minorHAnsi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7228B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7228BD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7545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orlagenfl\F+LVorlagen\px_tmpl_Word%20StandardDok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236E5C734D4E469FA789FAD8BA02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5066AC-9178-4B12-8428-3CB5A5DFEF37}"/>
      </w:docPartPr>
      <w:docPartBody>
        <w:p w:rsidR="004340E5" w:rsidRDefault="004340E5">
          <w:pPr>
            <w:pStyle w:val="DE236E5C734D4E469FA789FAD8BA02DB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76F4F6256D014591BDB7E56C6A10F0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443D0C-00D9-4118-BC39-CE19BF1E1B98}"/>
      </w:docPartPr>
      <w:docPartBody>
        <w:p w:rsidR="004340E5" w:rsidRDefault="004340E5">
          <w:pPr>
            <w:pStyle w:val="76F4F6256D014591BDB7E56C6A10F096"/>
          </w:pPr>
          <w:r w:rsidRPr="0001472B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4725AB5FEC4D49909F7EEC42522B67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7F1D65-37FA-4FB6-AA5D-EBFDBA38C68F}"/>
      </w:docPartPr>
      <w:docPartBody>
        <w:p w:rsidR="004340E5" w:rsidRDefault="004340E5">
          <w:pPr>
            <w:pStyle w:val="4725AB5FEC4D49909F7EEC42522B67FC"/>
          </w:pPr>
          <w:r w:rsidRPr="00E97AFE">
            <w:rPr>
              <w:rStyle w:val="Platzhaltertext"/>
            </w:rPr>
            <w:t>Klicken Sie hier, um ein Datum einzugeben.</w:t>
          </w:r>
        </w:p>
      </w:docPartBody>
    </w:docPart>
    <w:docPart>
      <w:docPartPr>
        <w:name w:val="DF29B9FDDFAA4ED199FD4A248DAF58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6F8C6F-E40E-48B8-8D64-A461BF33F412}"/>
      </w:docPartPr>
      <w:docPartBody>
        <w:p w:rsidR="00AA0E64" w:rsidRDefault="00422124" w:rsidP="00422124">
          <w:pPr>
            <w:pStyle w:val="DF29B9FDDFAA4ED199FD4A248DAF5866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  <w:docPart>
      <w:docPartPr>
        <w:name w:val="1BA3A259180E4938B6B68A743E2B27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A6A1CD-CF56-4788-ADF6-66D61B7FD477}"/>
      </w:docPartPr>
      <w:docPartBody>
        <w:p w:rsidR="00AA0E64" w:rsidRDefault="00422124" w:rsidP="00422124">
          <w:pPr>
            <w:pStyle w:val="1BA3A259180E4938B6B68A743E2B2731"/>
          </w:pPr>
          <w:r w:rsidRPr="004731F1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le-GroteskNor">
    <w:altName w:val="Times New Roman"/>
    <w:charset w:val="00"/>
    <w:family w:val="auto"/>
    <w:pitch w:val="variable"/>
    <w:sig w:usb0="00000001" w:usb1="0000204A" w:usb2="00000000" w:usb3="00000000" w:csb0="0000001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F8"/>
    <w:rsid w:val="00422124"/>
    <w:rsid w:val="004340E5"/>
    <w:rsid w:val="007548A4"/>
    <w:rsid w:val="00AA0E64"/>
    <w:rsid w:val="00E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22124"/>
    <w:rPr>
      <w:color w:val="808080"/>
    </w:rPr>
  </w:style>
  <w:style w:type="paragraph" w:customStyle="1" w:styleId="DE236E5C734D4E469FA789FAD8BA02DB">
    <w:name w:val="DE236E5C734D4E469FA789FAD8BA02DB"/>
  </w:style>
  <w:style w:type="paragraph" w:customStyle="1" w:styleId="76F4F6256D014591BDB7E56C6A10F096">
    <w:name w:val="76F4F6256D014591BDB7E56C6A10F096"/>
  </w:style>
  <w:style w:type="paragraph" w:customStyle="1" w:styleId="34E329CB5F8C4B7B8EBB445F77CB1613">
    <w:name w:val="34E329CB5F8C4B7B8EBB445F77CB1613"/>
  </w:style>
  <w:style w:type="paragraph" w:customStyle="1" w:styleId="4725AB5FEC4D49909F7EEC42522B67FC">
    <w:name w:val="4725AB5FEC4D49909F7EEC42522B67FC"/>
  </w:style>
  <w:style w:type="paragraph" w:customStyle="1" w:styleId="986074DA6B2745B7B71676423ECD6B03">
    <w:name w:val="986074DA6B2745B7B71676423ECD6B03"/>
  </w:style>
  <w:style w:type="paragraph" w:customStyle="1" w:styleId="4ABDE7ADB3FA4F3EB78DCDE6F81D74F9">
    <w:name w:val="4ABDE7ADB3FA4F3EB78DCDE6F81D74F9"/>
  </w:style>
  <w:style w:type="paragraph" w:customStyle="1" w:styleId="01DD5536826D46F999C2FC532D259D80">
    <w:name w:val="01DD5536826D46F999C2FC532D259D80"/>
  </w:style>
  <w:style w:type="paragraph" w:customStyle="1" w:styleId="063A5AB3703445D2AC8E2D849700B635">
    <w:name w:val="063A5AB3703445D2AC8E2D849700B635"/>
    <w:rsid w:val="00E421F8"/>
  </w:style>
  <w:style w:type="paragraph" w:customStyle="1" w:styleId="8BA7027A2E9847C18A556A38BB61066B">
    <w:name w:val="8BA7027A2E9847C18A556A38BB61066B"/>
    <w:rsid w:val="00E421F8"/>
  </w:style>
  <w:style w:type="paragraph" w:customStyle="1" w:styleId="16D323B72CB34026B8F16C8B325BDB39">
    <w:name w:val="16D323B72CB34026B8F16C8B325BDB39"/>
    <w:rsid w:val="00E421F8"/>
  </w:style>
  <w:style w:type="paragraph" w:customStyle="1" w:styleId="C600B15E09224A099AE14C06FC8BF0CA">
    <w:name w:val="C600B15E09224A099AE14C06FC8BF0CA"/>
    <w:rsid w:val="00E421F8"/>
  </w:style>
  <w:style w:type="paragraph" w:customStyle="1" w:styleId="171306A1EF144D86AACE565FE5C8A94A">
    <w:name w:val="171306A1EF144D86AACE565FE5C8A94A"/>
    <w:rsid w:val="00E421F8"/>
  </w:style>
  <w:style w:type="paragraph" w:customStyle="1" w:styleId="0B21DB6D5C0E48738513F838E53811BD">
    <w:name w:val="0B21DB6D5C0E48738513F838E53811BD"/>
    <w:rsid w:val="00E421F8"/>
  </w:style>
  <w:style w:type="paragraph" w:customStyle="1" w:styleId="D1C0E84B0D8147028AF747E56B3F5B1C">
    <w:name w:val="D1C0E84B0D8147028AF747E56B3F5B1C"/>
    <w:rsid w:val="00E421F8"/>
  </w:style>
  <w:style w:type="paragraph" w:customStyle="1" w:styleId="2C65F55C193A43A2B7682302F1B8056F">
    <w:name w:val="2C65F55C193A43A2B7682302F1B8056F"/>
    <w:rsid w:val="00E421F8"/>
  </w:style>
  <w:style w:type="paragraph" w:customStyle="1" w:styleId="0DC54106650D442CA95A95B41DAA7DF2">
    <w:name w:val="0DC54106650D442CA95A95B41DAA7DF2"/>
    <w:rsid w:val="00E421F8"/>
  </w:style>
  <w:style w:type="paragraph" w:customStyle="1" w:styleId="61C65C4E106D44FEB5A02FCB6B618633">
    <w:name w:val="61C65C4E106D44FEB5A02FCB6B618633"/>
    <w:rsid w:val="00E421F8"/>
  </w:style>
  <w:style w:type="paragraph" w:customStyle="1" w:styleId="01DD5536826D46F999C2FC532D259D801">
    <w:name w:val="01DD5536826D46F999C2FC532D259D801"/>
    <w:pPr>
      <w:tabs>
        <w:tab w:val="center" w:pos="4536"/>
        <w:tab w:val="right" w:pos="9072"/>
      </w:tabs>
      <w:spacing w:after="0" w:line="240" w:lineRule="auto"/>
    </w:pPr>
    <w:rPr>
      <w:rFonts w:eastAsia="Times New Roman" w:cs="Times New Roman"/>
      <w:szCs w:val="24"/>
    </w:rPr>
  </w:style>
  <w:style w:type="paragraph" w:customStyle="1" w:styleId="DF29B9FDDFAA4ED199FD4A248DAF5866">
    <w:name w:val="DF29B9FDDFAA4ED199FD4A248DAF5866"/>
    <w:rsid w:val="00422124"/>
  </w:style>
  <w:style w:type="paragraph" w:customStyle="1" w:styleId="1BA3A259180E4938B6B68A743E2B2731">
    <w:name w:val="1BA3A259180E4938B6B68A743E2B2731"/>
    <w:rsid w:val="00422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Inventex Farben Schema (Inventex Rot: Akzent 3)">
      <a:dk1>
        <a:srgbClr val="151515"/>
      </a:dk1>
      <a:lt1>
        <a:srgbClr val="FFFFFF"/>
      </a:lt1>
      <a:dk2>
        <a:srgbClr val="151515"/>
      </a:dk2>
      <a:lt2>
        <a:srgbClr val="FFFFFF"/>
      </a:lt2>
      <a:accent1>
        <a:srgbClr val="686663"/>
      </a:accent1>
      <a:accent2>
        <a:srgbClr val="EF1403"/>
      </a:accent2>
      <a:accent3>
        <a:srgbClr val="E30613"/>
      </a:accent3>
      <a:accent4>
        <a:srgbClr val="D8D8D8"/>
      </a:accent4>
      <a:accent5>
        <a:srgbClr val="D8D8D8"/>
      </a:accent5>
      <a:accent6>
        <a:srgbClr val="686663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5BA4F-BD9D-49BD-B523-B1FD4711F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px_tmpl_Word StandardDokument.dotx</Template>
  <TotalTime>0</TotalTime>
  <Pages>6</Pages>
  <Words>235</Words>
  <Characters>2736</Characters>
  <Application>Microsoft Office Word</Application>
  <DocSecurity>0</DocSecurity>
  <Lines>22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f+l Vorlage Word StandardDokument</vt:lpstr>
    </vt:vector>
  </TitlesOfParts>
  <Manager/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f+l Vorlage Word StandardDokument</dc:title>
  <dc:subject/>
  <dc:creator/>
  <cp:keywords/>
  <dc:description/>
  <cp:lastModifiedBy/>
  <cp:revision>1</cp:revision>
  <dcterms:created xsi:type="dcterms:W3CDTF">2017-11-23T21:59:00Z</dcterms:created>
  <dcterms:modified xsi:type="dcterms:W3CDTF">2017-11-27T09:03:00Z</dcterms:modified>
  <cp:contentStatus/>
</cp:coreProperties>
</file>